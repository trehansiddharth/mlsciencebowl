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460" w:rsidRDefault="00871460" w:rsidP="00DD17EB">
      <w:pPr>
        <w:jc w:val="center"/>
      </w:pPr>
      <w:r>
        <w:t>ROUND 1</w:t>
      </w:r>
    </w:p>
    <w:p w:rsidR="00871460" w:rsidRDefault="00871460" w:rsidP="00DD17EB">
      <w:pPr>
        <w:jc w:val="center"/>
      </w:pPr>
    </w:p>
    <w:p w:rsidR="00871460" w:rsidRDefault="00871460" w:rsidP="00DD17EB">
      <w:pPr>
        <w:jc w:val="center"/>
      </w:pPr>
      <w:r>
        <w:t>TOSS UP</w:t>
      </w:r>
    </w:p>
    <w:p w:rsidR="00871460" w:rsidRDefault="00871460" w:rsidP="00DD17EB"/>
    <w:p w:rsidR="00871460" w:rsidRDefault="00871460" w:rsidP="00DD17EB">
      <w:pPr>
        <w:numPr>
          <w:ilvl w:val="0"/>
          <w:numId w:val="4"/>
        </w:numPr>
        <w:spacing w:line="240" w:lineRule="auto"/>
      </w:pPr>
      <w:r>
        <w:t xml:space="preserve">ESSC </w:t>
      </w:r>
      <w:r>
        <w:rPr>
          <w:i/>
          <w:iCs/>
        </w:rPr>
        <w:t>Multiple Choice</w:t>
      </w:r>
      <w:r>
        <w:t xml:space="preserve"> Which of the following statements about glacier movement is true?</w:t>
      </w:r>
    </w:p>
    <w:p w:rsidR="00871460" w:rsidRDefault="00871460" w:rsidP="007D2317">
      <w:pPr>
        <w:ind w:left="1440"/>
      </w:pPr>
      <w:r>
        <w:t>W. Plastic flow results from the sliding of a glacier along its base.</w:t>
      </w:r>
    </w:p>
    <w:p w:rsidR="00871460" w:rsidRDefault="00871460" w:rsidP="007D2317">
      <w:pPr>
        <w:ind w:left="1440"/>
      </w:pPr>
      <w:r>
        <w:t>X. Valley glaciers in cold regions generally move by basal slip.</w:t>
      </w:r>
    </w:p>
    <w:p w:rsidR="00871460" w:rsidRDefault="00871460" w:rsidP="007D2317">
      <w:pPr>
        <w:ind w:left="1440"/>
      </w:pPr>
      <w:r>
        <w:t>Y. A sudden period of fast movement of a valley glacier is called a surge.</w:t>
      </w:r>
    </w:p>
    <w:p w:rsidR="00871460" w:rsidRDefault="00871460" w:rsidP="007D2317">
      <w:pPr>
        <w:ind w:left="1440"/>
      </w:pPr>
      <w:r>
        <w:t>Z. Crevasses are more likely to occur in areas of high basal flow.</w:t>
      </w:r>
    </w:p>
    <w:p w:rsidR="00871460" w:rsidRDefault="00871460" w:rsidP="00DD17EB"/>
    <w:p w:rsidR="00871460" w:rsidRDefault="00871460" w:rsidP="00DD17EB">
      <w:pPr>
        <w:ind w:left="720"/>
      </w:pPr>
      <w:r>
        <w:t>ANSWER: Y. A SUDDEN PERIOD OF FAST MOVEMENT OF A VALLEY GLACIER IS CALLED A SURGE.</w:t>
      </w:r>
    </w:p>
    <w:p w:rsidR="00871460" w:rsidRDefault="00871460" w:rsidP="00DD17EB"/>
    <w:p w:rsidR="00871460" w:rsidRDefault="00871460" w:rsidP="00DD17EB">
      <w:pPr>
        <w:jc w:val="center"/>
      </w:pPr>
      <w:r>
        <w:t>BONUS</w:t>
      </w:r>
    </w:p>
    <w:p w:rsidR="00871460" w:rsidRDefault="00871460" w:rsidP="00DD17EB">
      <w:pPr>
        <w:ind w:left="720"/>
      </w:pPr>
    </w:p>
    <w:p w:rsidR="00871460" w:rsidRDefault="00871460" w:rsidP="00DD17EB">
      <w:pPr>
        <w:numPr>
          <w:ilvl w:val="0"/>
          <w:numId w:val="5"/>
        </w:numPr>
        <w:spacing w:line="240" w:lineRule="auto"/>
      </w:pPr>
      <w:r>
        <w:t xml:space="preserve">ESSC </w:t>
      </w:r>
      <w:r>
        <w:rPr>
          <w:i/>
          <w:iCs/>
        </w:rPr>
        <w:t>Short Answer</w:t>
      </w:r>
      <w:r>
        <w:t xml:space="preserve"> What principle explains why an ice shelf or iceberg floats on the ocean?</w:t>
      </w:r>
    </w:p>
    <w:p w:rsidR="00871460" w:rsidRDefault="00871460" w:rsidP="00DD17EB"/>
    <w:p w:rsidR="00871460" w:rsidRDefault="00871460" w:rsidP="00DD17EB">
      <w:pPr>
        <w:pStyle w:val="ListParagraph"/>
      </w:pPr>
      <w:r>
        <w:t>ANSWER: PRINCIPLE OF ISOSTASY</w:t>
      </w:r>
    </w:p>
    <w:p w:rsidR="00871460" w:rsidRDefault="00871460" w:rsidP="008E76AB">
      <w:pPr>
        <w:pStyle w:val="ListParagraph"/>
        <w:ind w:left="0"/>
      </w:pPr>
    </w:p>
    <w:p w:rsidR="00871460" w:rsidRPr="00BA07A4" w:rsidRDefault="00871460" w:rsidP="008E76AB">
      <w:pPr>
        <w:jc w:val="center"/>
        <w:rPr>
          <w:b/>
        </w:rPr>
      </w:pPr>
      <w:r>
        <w:rPr>
          <w:b/>
        </w:rPr>
        <w:t>TOSS-UP</w:t>
      </w:r>
    </w:p>
    <w:p w:rsidR="00871460" w:rsidRDefault="00871460" w:rsidP="008E76AB">
      <w:pPr>
        <w:ind w:left="1440"/>
      </w:pPr>
    </w:p>
    <w:p w:rsidR="00871460" w:rsidRDefault="00871460" w:rsidP="008E76AB"/>
    <w:p w:rsidR="00871460" w:rsidRDefault="00871460" w:rsidP="008E76AB">
      <w:pPr>
        <w:numPr>
          <w:ilvl w:val="0"/>
          <w:numId w:val="5"/>
        </w:numPr>
        <w:spacing w:line="240" w:lineRule="auto"/>
      </w:pPr>
      <w:r>
        <w:t xml:space="preserve">ESSC </w:t>
      </w:r>
      <w:r>
        <w:rPr>
          <w:i/>
        </w:rPr>
        <w:t xml:space="preserve">Multiple Choice </w:t>
      </w:r>
      <w:r>
        <w:t>–</w:t>
      </w:r>
      <w:r>
        <w:rPr>
          <w:i/>
        </w:rPr>
        <w:t xml:space="preserve"> </w:t>
      </w:r>
      <w:r>
        <w:t>Which type of cloud-lifting phenomena results in weather associated with mid-latitude cyclones and hurricanes?</w:t>
      </w:r>
    </w:p>
    <w:p w:rsidR="00871460" w:rsidRDefault="00871460" w:rsidP="008E76AB">
      <w:pPr>
        <w:numPr>
          <w:ilvl w:val="1"/>
          <w:numId w:val="18"/>
        </w:numPr>
        <w:spacing w:line="240" w:lineRule="auto"/>
      </w:pPr>
      <w:r>
        <w:t>Orographic lifting</w:t>
      </w:r>
    </w:p>
    <w:p w:rsidR="00871460" w:rsidRDefault="00871460" w:rsidP="008E76AB">
      <w:pPr>
        <w:numPr>
          <w:ilvl w:val="1"/>
          <w:numId w:val="18"/>
        </w:numPr>
        <w:spacing w:line="240" w:lineRule="auto"/>
      </w:pPr>
      <w:r>
        <w:t>Convergence</w:t>
      </w:r>
    </w:p>
    <w:p w:rsidR="00871460" w:rsidRDefault="00871460" w:rsidP="008E76AB">
      <w:pPr>
        <w:numPr>
          <w:ilvl w:val="1"/>
          <w:numId w:val="18"/>
        </w:numPr>
        <w:spacing w:line="240" w:lineRule="auto"/>
      </w:pPr>
      <w:r>
        <w:t>Frontal wedging</w:t>
      </w:r>
    </w:p>
    <w:p w:rsidR="00871460" w:rsidRDefault="00871460" w:rsidP="008E76AB">
      <w:pPr>
        <w:numPr>
          <w:ilvl w:val="1"/>
          <w:numId w:val="18"/>
        </w:numPr>
        <w:spacing w:line="240" w:lineRule="auto"/>
      </w:pPr>
      <w:r>
        <w:t>Localized convective lifting</w:t>
      </w:r>
    </w:p>
    <w:p w:rsidR="00871460" w:rsidRDefault="00871460" w:rsidP="008E76AB"/>
    <w:p w:rsidR="00871460" w:rsidRDefault="00871460" w:rsidP="008E76AB">
      <w:pPr>
        <w:ind w:left="1440"/>
      </w:pPr>
      <w:r>
        <w:t>ANSWER: X. CONVERGENCE</w:t>
      </w:r>
    </w:p>
    <w:p w:rsidR="00871460" w:rsidRDefault="00871460" w:rsidP="008E76AB"/>
    <w:p w:rsidR="00871460" w:rsidRPr="00BA07A4" w:rsidRDefault="00871460" w:rsidP="008E76AB">
      <w:pPr>
        <w:jc w:val="center"/>
        <w:rPr>
          <w:b/>
        </w:rPr>
      </w:pPr>
      <w:r>
        <w:rPr>
          <w:b/>
        </w:rPr>
        <w:t>BONUS</w:t>
      </w:r>
    </w:p>
    <w:p w:rsidR="00871460" w:rsidRDefault="00871460" w:rsidP="008E76AB">
      <w:pPr>
        <w:spacing w:line="240" w:lineRule="auto"/>
      </w:pPr>
    </w:p>
    <w:p w:rsidR="00871460" w:rsidRDefault="00871460" w:rsidP="008E76AB">
      <w:pPr>
        <w:numPr>
          <w:ilvl w:val="0"/>
          <w:numId w:val="18"/>
        </w:numPr>
        <w:tabs>
          <w:tab w:val="clear" w:pos="1080"/>
          <w:tab w:val="num" w:pos="720"/>
        </w:tabs>
        <w:spacing w:line="240" w:lineRule="auto"/>
        <w:ind w:left="720"/>
      </w:pPr>
      <w:r>
        <w:t xml:space="preserve">ESSC </w:t>
      </w:r>
      <w:r>
        <w:rPr>
          <w:i/>
        </w:rPr>
        <w:t xml:space="preserve">Short Answer – </w:t>
      </w:r>
      <w:r>
        <w:t>If abundant feldspar is present in sand, what is the rock that is formed called?</w:t>
      </w:r>
    </w:p>
    <w:p w:rsidR="00871460" w:rsidRDefault="00871460" w:rsidP="008E76AB"/>
    <w:p w:rsidR="00871460" w:rsidRDefault="00871460" w:rsidP="008E76AB">
      <w:pPr>
        <w:pStyle w:val="ListParagraph"/>
        <w:ind w:left="360" w:firstLine="720"/>
      </w:pPr>
      <w:r>
        <w:t>ANSWER: ARKOSE</w:t>
      </w:r>
    </w:p>
    <w:p w:rsidR="00871460" w:rsidRDefault="00871460" w:rsidP="00432BFD">
      <w:pPr>
        <w:pStyle w:val="ListParagraph"/>
        <w:ind w:left="0"/>
      </w:pPr>
    </w:p>
    <w:p w:rsidR="00871460" w:rsidRDefault="00871460" w:rsidP="00432BFD">
      <w:pPr>
        <w:pStyle w:val="ListParagraph"/>
        <w:ind w:left="0"/>
        <w:jc w:val="center"/>
      </w:pPr>
      <w:r>
        <w:t>TOSS-UP</w:t>
      </w:r>
    </w:p>
    <w:p w:rsidR="00871460" w:rsidRDefault="00871460" w:rsidP="00432BFD">
      <w:pPr>
        <w:pStyle w:val="ListParagraph"/>
        <w:ind w:left="0"/>
      </w:pPr>
    </w:p>
    <w:p w:rsidR="00871460" w:rsidRDefault="00871460" w:rsidP="008E76AB">
      <w:pPr>
        <w:numPr>
          <w:ilvl w:val="0"/>
          <w:numId w:val="18"/>
        </w:numPr>
        <w:tabs>
          <w:tab w:val="clear" w:pos="1080"/>
          <w:tab w:val="num" w:pos="720"/>
        </w:tabs>
        <w:spacing w:line="240" w:lineRule="auto"/>
        <w:ind w:left="720"/>
      </w:pPr>
      <w:r>
        <w:t xml:space="preserve">ESSC </w:t>
      </w:r>
      <w:r>
        <w:rPr>
          <w:i/>
          <w:iCs/>
        </w:rPr>
        <w:t>Multiple Choice</w:t>
      </w:r>
      <w:r>
        <w:t xml:space="preserve"> Which of the following correctly described the solar feature called spicules?</w:t>
      </w:r>
    </w:p>
    <w:p w:rsidR="00871460" w:rsidRDefault="00871460" w:rsidP="00432BFD">
      <w:pPr>
        <w:ind w:left="1440"/>
      </w:pPr>
      <w:r>
        <w:t>W. Long, dark silhouettes seen in an a filtergram of the Sun at the wavelength of the H Balmer line</w:t>
      </w:r>
    </w:p>
    <w:p w:rsidR="00871460" w:rsidRDefault="00871460" w:rsidP="00432BFD">
      <w:pPr>
        <w:ind w:left="1440"/>
      </w:pPr>
      <w:r>
        <w:t>X. Flamelike jets of gas extending upward into the chromosphere</w:t>
      </w:r>
    </w:p>
    <w:p w:rsidR="00871460" w:rsidRDefault="00871460" w:rsidP="00432BFD">
      <w:pPr>
        <w:ind w:left="1440"/>
      </w:pPr>
      <w:r>
        <w:t>Y. Rising and falling columns of gas arranged in a honeycomb pattern</w:t>
      </w:r>
    </w:p>
    <w:p w:rsidR="00871460" w:rsidRDefault="00871460" w:rsidP="00432BFD">
      <w:pPr>
        <w:ind w:left="1440"/>
      </w:pPr>
      <w:r>
        <w:t>Z. A large, bright burst of plasma often extending outward in a loop shape.</w:t>
      </w:r>
    </w:p>
    <w:p w:rsidR="00871460" w:rsidRDefault="00871460" w:rsidP="00432BFD"/>
    <w:p w:rsidR="00871460" w:rsidRDefault="00871460" w:rsidP="008E76AB">
      <w:pPr>
        <w:pStyle w:val="ListParagraph"/>
      </w:pPr>
      <w:r>
        <w:t>ANSWER: X. FLAMELIKE JETS OF GAS EXTENDING UPWARD INTO THE CHROMOSPHERE</w:t>
      </w:r>
    </w:p>
    <w:p w:rsidR="00871460" w:rsidRDefault="00871460" w:rsidP="00DD17EB">
      <w:pPr>
        <w:pStyle w:val="ListParagraph"/>
      </w:pPr>
    </w:p>
    <w:p w:rsidR="00871460" w:rsidRDefault="00871460" w:rsidP="00DD17EB">
      <w:pPr>
        <w:pStyle w:val="ListParagraph"/>
        <w:jc w:val="center"/>
      </w:pPr>
      <w:r>
        <w:t>BONUS</w:t>
      </w:r>
    </w:p>
    <w:p w:rsidR="00871460" w:rsidRDefault="00871460" w:rsidP="008E76AB">
      <w:pPr>
        <w:pStyle w:val="ListParagraph"/>
        <w:numPr>
          <w:ilvl w:val="0"/>
          <w:numId w:val="5"/>
        </w:numPr>
      </w:pPr>
      <w:r>
        <w:t xml:space="preserve">ESSC </w:t>
      </w:r>
      <w:r>
        <w:rPr>
          <w:i/>
          <w:iCs/>
        </w:rPr>
        <w:t xml:space="preserve">VISUAL </w:t>
      </w:r>
      <w:r>
        <w:t>Observe the picture taken by the Hubble Space Telescope and determine the following:</w:t>
      </w:r>
    </w:p>
    <w:p w:rsidR="00871460" w:rsidRDefault="00871460" w:rsidP="001408C0">
      <w:pPr>
        <w:pStyle w:val="ListParagraph"/>
        <w:ind w:left="1440"/>
      </w:pPr>
      <w:r>
        <w:t xml:space="preserve">1. What is the name of this famous photograph? </w:t>
      </w:r>
      <w:r>
        <w:tab/>
      </w:r>
    </w:p>
    <w:p w:rsidR="00871460" w:rsidRDefault="00871460" w:rsidP="001408C0">
      <w:pPr>
        <w:pStyle w:val="ListParagraph"/>
        <w:ind w:left="1440"/>
      </w:pPr>
      <w:r>
        <w:t>2. What is common name of the object seen in this photograph and what is the Messier number?</w:t>
      </w:r>
    </w:p>
    <w:p w:rsidR="00871460" w:rsidRDefault="00871460" w:rsidP="001408C0">
      <w:pPr>
        <w:pStyle w:val="ListParagraph"/>
        <w:ind w:left="1440"/>
      </w:pPr>
      <w:r>
        <w:t>3. What is the name of the nodules that are circled in white?</w:t>
      </w:r>
    </w:p>
    <w:p w:rsidR="00871460" w:rsidRDefault="00871460" w:rsidP="006B3240">
      <w:pPr>
        <w:pStyle w:val="ListParagraph"/>
      </w:pPr>
    </w:p>
    <w:p w:rsidR="00871460" w:rsidRDefault="00871460" w:rsidP="006B3240">
      <w:pPr>
        <w:pStyle w:val="ListParagraph"/>
      </w:pPr>
      <w:r>
        <w:t xml:space="preserve">ANSWER: 1. “PILLARS OF CREATION” 2. EAGLE NEBULA, M16 3. EVAPORATING GASEOUS GLOBULES </w:t>
      </w:r>
    </w:p>
    <w:p w:rsidR="00871460" w:rsidRDefault="00871460" w:rsidP="007D2317">
      <w:pPr>
        <w:pStyle w:val="ListParagraph"/>
        <w:ind w:left="0"/>
      </w:pPr>
    </w:p>
    <w:p w:rsidR="00871460" w:rsidRDefault="00871460" w:rsidP="007D2317">
      <w:pPr>
        <w:pStyle w:val="ListParagraph"/>
        <w:ind w:left="0"/>
        <w:jc w:val="center"/>
      </w:pPr>
      <w:r>
        <w:t>TOSS-UP</w:t>
      </w:r>
    </w:p>
    <w:p w:rsidR="00871460" w:rsidRDefault="00871460" w:rsidP="007D2317">
      <w:pPr>
        <w:pStyle w:val="ListParagraph"/>
        <w:ind w:left="0"/>
      </w:pPr>
    </w:p>
    <w:p w:rsidR="00871460" w:rsidRDefault="00871460" w:rsidP="00432BFD">
      <w:pPr>
        <w:spacing w:line="240" w:lineRule="auto"/>
        <w:ind w:left="360"/>
      </w:pPr>
      <w:r>
        <w:t xml:space="preserve">4. ESSC </w:t>
      </w:r>
      <w:r>
        <w:rPr>
          <w:i/>
          <w:iCs/>
        </w:rPr>
        <w:t>Short Answer</w:t>
      </w:r>
      <w:r>
        <w:t xml:space="preserve"> When a turbidity current reaches the continental rise, it slows down, depositing its sediment and forming a</w:t>
      </w:r>
    </w:p>
    <w:p w:rsidR="00871460" w:rsidRDefault="00871460" w:rsidP="00432BFD">
      <w:pPr>
        <w:spacing w:line="240" w:lineRule="auto"/>
        <w:ind w:left="360"/>
      </w:pPr>
    </w:p>
    <w:p w:rsidR="00871460" w:rsidRDefault="00871460" w:rsidP="00432BFD">
      <w:pPr>
        <w:pStyle w:val="ListParagraph"/>
      </w:pPr>
      <w:r>
        <w:t>ANSWER: SUBMARINE FAN</w:t>
      </w:r>
    </w:p>
    <w:p w:rsidR="00871460" w:rsidRDefault="00871460" w:rsidP="008866CF">
      <w:pPr>
        <w:pStyle w:val="ListParagraph"/>
      </w:pPr>
    </w:p>
    <w:p w:rsidR="00871460" w:rsidRDefault="00871460" w:rsidP="008A7A26">
      <w:pPr>
        <w:pStyle w:val="ListParagraph"/>
        <w:ind w:left="0"/>
        <w:jc w:val="center"/>
      </w:pPr>
      <w:r>
        <w:t>BONUS</w:t>
      </w:r>
    </w:p>
    <w:p w:rsidR="00871460" w:rsidRDefault="00871460" w:rsidP="008866CF">
      <w:pPr>
        <w:pStyle w:val="ListParagraph"/>
      </w:pPr>
    </w:p>
    <w:p w:rsidR="00871460" w:rsidRDefault="00871460" w:rsidP="00432BFD">
      <w:pPr>
        <w:pStyle w:val="ListParagraph"/>
        <w:ind w:left="360"/>
      </w:pPr>
      <w:r>
        <w:t xml:space="preserve">4. ESSC </w:t>
      </w:r>
      <w:r>
        <w:rPr>
          <w:i/>
          <w:iCs/>
        </w:rPr>
        <w:t xml:space="preserve">VISUAL </w:t>
      </w:r>
      <w:r>
        <w:t>Answer the following questions about the type of precipitation shown in this picture:</w:t>
      </w:r>
    </w:p>
    <w:p w:rsidR="00871460" w:rsidRDefault="00871460" w:rsidP="00432BFD">
      <w:pPr>
        <w:pStyle w:val="ListParagraph"/>
        <w:ind w:left="1440"/>
      </w:pPr>
      <w:r>
        <w:t xml:space="preserve">1.  Name Objects A through E. </w:t>
      </w:r>
      <w:r>
        <w:tab/>
      </w:r>
    </w:p>
    <w:p w:rsidR="00871460" w:rsidRDefault="00871460" w:rsidP="00432BFD">
      <w:pPr>
        <w:pStyle w:val="ListParagraph"/>
        <w:ind w:left="1440"/>
      </w:pPr>
      <w:r>
        <w:t xml:space="preserve">2.  What is the most common cloud that produce object D? </w:t>
      </w:r>
    </w:p>
    <w:p w:rsidR="00871460" w:rsidRDefault="00871460" w:rsidP="008A7A26">
      <w:pPr>
        <w:pStyle w:val="ListParagraph"/>
        <w:ind w:left="1440"/>
      </w:pPr>
      <w:r>
        <w:t>3. Object A is similar in appearance to another form of precipitation. However, this other form of precipitation is formed by the direct deposition from water vapor to solid ice. What is this other form of precipitation</w:t>
      </w:r>
    </w:p>
    <w:p w:rsidR="00871460" w:rsidRDefault="00871460" w:rsidP="00A36755">
      <w:pPr>
        <w:pStyle w:val="ListParagraph"/>
      </w:pPr>
    </w:p>
    <w:p w:rsidR="00871460" w:rsidRDefault="00871460" w:rsidP="00A36755">
      <w:pPr>
        <w:pStyle w:val="ListParagraph"/>
      </w:pPr>
      <w:r>
        <w:t>ANSWER: 1. A: RIME, B: SNOW, C: ICE PELLETS or SLEET, D: HAIL, E: RAIN, 2. CUMULONIMBUS, 3. HOAR FROST</w:t>
      </w:r>
    </w:p>
    <w:p w:rsidR="00871460" w:rsidRDefault="00871460" w:rsidP="008A7A26">
      <w:pPr>
        <w:pStyle w:val="ListParagraph"/>
        <w:ind w:left="0"/>
      </w:pPr>
    </w:p>
    <w:p w:rsidR="00871460" w:rsidRDefault="00871460" w:rsidP="008A7A26">
      <w:pPr>
        <w:pStyle w:val="ListParagraph"/>
        <w:ind w:left="0"/>
        <w:jc w:val="center"/>
      </w:pPr>
      <w:r>
        <w:t>TOSS-UP</w:t>
      </w:r>
    </w:p>
    <w:p w:rsidR="00871460" w:rsidRDefault="00871460" w:rsidP="008A7A26">
      <w:pPr>
        <w:pStyle w:val="ListParagraph"/>
        <w:ind w:left="0"/>
      </w:pPr>
    </w:p>
    <w:p w:rsidR="00871460" w:rsidRDefault="00871460" w:rsidP="008A7A26">
      <w:pPr>
        <w:spacing w:line="240" w:lineRule="auto"/>
        <w:ind w:left="360"/>
      </w:pPr>
      <w:r>
        <w:t xml:space="preserve">5. ESSC </w:t>
      </w:r>
      <w:r>
        <w:rPr>
          <w:i/>
          <w:iCs/>
        </w:rPr>
        <w:t>Multiple Choice</w:t>
      </w:r>
      <w:r>
        <w:t xml:space="preserve"> Which of the following types of radiation would you look for if you were trying to detect a hypernova explosion??</w:t>
      </w:r>
    </w:p>
    <w:p w:rsidR="00871460" w:rsidRDefault="00871460" w:rsidP="008A7A26">
      <w:pPr>
        <w:ind w:left="1440"/>
      </w:pPr>
      <w:r>
        <w:t>W. X-ray</w:t>
      </w:r>
    </w:p>
    <w:p w:rsidR="00871460" w:rsidRDefault="00871460" w:rsidP="008A7A26">
      <w:pPr>
        <w:ind w:left="1440"/>
      </w:pPr>
      <w:r>
        <w:t>X. Radio waves</w:t>
      </w:r>
    </w:p>
    <w:p w:rsidR="00871460" w:rsidRDefault="00871460" w:rsidP="008A7A26">
      <w:pPr>
        <w:ind w:left="1440"/>
      </w:pPr>
      <w:r>
        <w:t>Y. Gamma rays</w:t>
      </w:r>
    </w:p>
    <w:p w:rsidR="00871460" w:rsidRDefault="00871460" w:rsidP="008A7A26">
      <w:pPr>
        <w:ind w:left="1440"/>
      </w:pPr>
      <w:r>
        <w:t>Z. Microwaves</w:t>
      </w:r>
    </w:p>
    <w:p w:rsidR="00871460" w:rsidRDefault="00871460" w:rsidP="008A7A26"/>
    <w:p w:rsidR="00871460" w:rsidRDefault="00871460" w:rsidP="008A7A26">
      <w:pPr>
        <w:ind w:left="720"/>
      </w:pPr>
      <w:r>
        <w:t>ANSWER: Y. GAMMA RAYS</w:t>
      </w:r>
    </w:p>
    <w:p w:rsidR="00871460" w:rsidRDefault="00871460" w:rsidP="008A7A26"/>
    <w:p w:rsidR="00871460" w:rsidRDefault="00871460" w:rsidP="008A7A26">
      <w:pPr>
        <w:jc w:val="center"/>
      </w:pPr>
      <w:r>
        <w:t>BONUS</w:t>
      </w:r>
    </w:p>
    <w:p w:rsidR="00871460" w:rsidRDefault="00871460" w:rsidP="008A7A26">
      <w:pPr>
        <w:ind w:left="720"/>
      </w:pPr>
    </w:p>
    <w:p w:rsidR="00871460" w:rsidRDefault="00871460" w:rsidP="008E76AB">
      <w:pPr>
        <w:numPr>
          <w:ilvl w:val="0"/>
          <w:numId w:val="21"/>
        </w:numPr>
        <w:spacing w:line="240" w:lineRule="auto"/>
      </w:pPr>
      <w:r>
        <w:t xml:space="preserve">ESSC </w:t>
      </w:r>
      <w:r>
        <w:rPr>
          <w:i/>
          <w:iCs/>
        </w:rPr>
        <w:t>Short Answer</w:t>
      </w:r>
      <w:r>
        <w:t xml:space="preserve"> What is the name for the phenomenon that describes the manner in which x-ray light from an astronomical object flickers around certain frequencies? </w:t>
      </w:r>
      <w:r>
        <w:tab/>
      </w:r>
    </w:p>
    <w:p w:rsidR="00871460" w:rsidRDefault="00871460" w:rsidP="008A7A26"/>
    <w:p w:rsidR="00871460" w:rsidRDefault="00871460" w:rsidP="008A7A26">
      <w:pPr>
        <w:pStyle w:val="ListParagraph"/>
        <w:ind w:left="0" w:firstLine="720"/>
      </w:pPr>
      <w:r>
        <w:t>ANSWER: QUASI-PERIODIC OSCILLATION</w:t>
      </w:r>
    </w:p>
    <w:p w:rsidR="00871460" w:rsidRDefault="00871460" w:rsidP="00C6715F">
      <w:pPr>
        <w:pStyle w:val="ListParagraph"/>
        <w:ind w:left="0"/>
      </w:pPr>
    </w:p>
    <w:p w:rsidR="00871460" w:rsidRDefault="00871460" w:rsidP="00C6715F">
      <w:pPr>
        <w:pStyle w:val="ListParagraph"/>
        <w:ind w:left="0"/>
        <w:jc w:val="center"/>
      </w:pPr>
      <w:r>
        <w:t>TOSS-UP</w:t>
      </w:r>
    </w:p>
    <w:p w:rsidR="00871460" w:rsidRDefault="00871460" w:rsidP="001408C0">
      <w:pPr>
        <w:spacing w:line="240" w:lineRule="auto"/>
      </w:pPr>
    </w:p>
    <w:p w:rsidR="00871460" w:rsidRDefault="00871460" w:rsidP="008E76AB">
      <w:pPr>
        <w:numPr>
          <w:ilvl w:val="0"/>
          <w:numId w:val="22"/>
        </w:numPr>
        <w:spacing w:line="240" w:lineRule="auto"/>
      </w:pPr>
      <w:r>
        <w:t xml:space="preserve">BIOL </w:t>
      </w:r>
      <w:r>
        <w:rPr>
          <w:i/>
          <w:iCs/>
        </w:rPr>
        <w:t>Multiple Choice</w:t>
      </w:r>
      <w:r>
        <w:t xml:space="preserve"> Very prematurely born babies sometimes suffer a major problem where they lack an integral part of the respiratory system. What do they lack that causes this problem?</w:t>
      </w:r>
    </w:p>
    <w:p w:rsidR="00871460" w:rsidRDefault="00871460" w:rsidP="00C6715F">
      <w:pPr>
        <w:ind w:left="1440"/>
      </w:pPr>
      <w:r>
        <w:t>W. Surfactants on alveoli</w:t>
      </w:r>
    </w:p>
    <w:p w:rsidR="00871460" w:rsidRDefault="00871460" w:rsidP="00C6715F">
      <w:pPr>
        <w:ind w:left="1440"/>
      </w:pPr>
      <w:r>
        <w:t>X. Cilia on alveoli</w:t>
      </w:r>
    </w:p>
    <w:p w:rsidR="00871460" w:rsidRDefault="00871460" w:rsidP="00C6715F">
      <w:pPr>
        <w:ind w:left="1440"/>
      </w:pPr>
      <w:r>
        <w:t>Y. Significant air currents within alveoli</w:t>
      </w:r>
    </w:p>
    <w:p w:rsidR="00871460" w:rsidRDefault="00871460" w:rsidP="00C6715F">
      <w:pPr>
        <w:ind w:left="1440"/>
      </w:pPr>
      <w:r>
        <w:t>Z. Connection to bronchioles.</w:t>
      </w:r>
    </w:p>
    <w:p w:rsidR="00871460" w:rsidRDefault="00871460" w:rsidP="00C6715F"/>
    <w:p w:rsidR="00871460" w:rsidRDefault="00871460" w:rsidP="00C6715F">
      <w:pPr>
        <w:ind w:left="720"/>
      </w:pPr>
      <w:r>
        <w:t>ANSWER: W. SURFACTANTS ON ALVEOLI</w:t>
      </w:r>
    </w:p>
    <w:p w:rsidR="00871460" w:rsidRDefault="00871460" w:rsidP="00C6715F"/>
    <w:p w:rsidR="00871460" w:rsidRDefault="00871460" w:rsidP="00C6715F">
      <w:pPr>
        <w:jc w:val="center"/>
      </w:pPr>
      <w:r>
        <w:t>BONUS</w:t>
      </w:r>
    </w:p>
    <w:p w:rsidR="00871460" w:rsidRDefault="00871460" w:rsidP="00C6715F">
      <w:pPr>
        <w:ind w:left="720"/>
      </w:pPr>
    </w:p>
    <w:p w:rsidR="00871460" w:rsidRDefault="00871460" w:rsidP="008E76AB">
      <w:pPr>
        <w:numPr>
          <w:ilvl w:val="0"/>
          <w:numId w:val="23"/>
        </w:numPr>
        <w:spacing w:line="240" w:lineRule="auto"/>
      </w:pPr>
      <w:r>
        <w:t xml:space="preserve">BIOL </w:t>
      </w:r>
      <w:r>
        <w:rPr>
          <w:i/>
          <w:iCs/>
        </w:rPr>
        <w:t>Short Answer</w:t>
      </w:r>
      <w:r>
        <w:t xml:space="preserve"> Name the two regions of the brain that set the basic breathing rhythm and moderate the rhythm respectively.</w:t>
      </w:r>
    </w:p>
    <w:p w:rsidR="00871460" w:rsidRDefault="00871460" w:rsidP="00C6715F"/>
    <w:p w:rsidR="00871460" w:rsidRDefault="00871460" w:rsidP="00EE4E5E">
      <w:pPr>
        <w:pStyle w:val="ListParagraph"/>
        <w:ind w:left="0" w:firstLine="720"/>
      </w:pPr>
      <w:r>
        <w:t>ANSWER: MEDULLA, PONS (must be in that order)</w:t>
      </w:r>
    </w:p>
    <w:p w:rsidR="00871460" w:rsidRDefault="00871460" w:rsidP="00EE4E5E">
      <w:pPr>
        <w:pStyle w:val="ListParagraph"/>
        <w:ind w:left="0" w:firstLine="720"/>
      </w:pPr>
    </w:p>
    <w:p w:rsidR="00871460" w:rsidRDefault="00871460" w:rsidP="00EE4E5E">
      <w:pPr>
        <w:pStyle w:val="ListParagraph"/>
        <w:ind w:left="0"/>
        <w:jc w:val="center"/>
      </w:pPr>
      <w:r>
        <w:t>TOSS-UP</w:t>
      </w:r>
    </w:p>
    <w:p w:rsidR="00871460" w:rsidRDefault="00871460" w:rsidP="00EE4E5E">
      <w:pPr>
        <w:pStyle w:val="ListParagraph"/>
        <w:ind w:left="0"/>
      </w:pPr>
    </w:p>
    <w:p w:rsidR="00871460" w:rsidRDefault="00871460" w:rsidP="008E76AB">
      <w:pPr>
        <w:numPr>
          <w:ilvl w:val="0"/>
          <w:numId w:val="23"/>
        </w:numPr>
        <w:spacing w:line="240" w:lineRule="auto"/>
      </w:pPr>
      <w:r>
        <w:t xml:space="preserve">BIOL </w:t>
      </w:r>
      <w:r>
        <w:rPr>
          <w:i/>
          <w:iCs/>
        </w:rPr>
        <w:t>Multiple Choice</w:t>
      </w:r>
      <w:r>
        <w:t xml:space="preserve"> Which of the following viruses have the iconic icosahedral head and a tail apparatus?</w:t>
      </w:r>
    </w:p>
    <w:p w:rsidR="00871460" w:rsidRDefault="00871460" w:rsidP="00EE4E5E">
      <w:pPr>
        <w:ind w:left="1440"/>
      </w:pPr>
      <w:r>
        <w:t>W. Tobacco mosaic virus</w:t>
      </w:r>
    </w:p>
    <w:p w:rsidR="00871460" w:rsidRDefault="00871460" w:rsidP="00EE4E5E">
      <w:pPr>
        <w:ind w:left="1440"/>
      </w:pPr>
      <w:r>
        <w:t>X. Adenovirus</w:t>
      </w:r>
    </w:p>
    <w:p w:rsidR="00871460" w:rsidRDefault="00871460" w:rsidP="00EE4E5E">
      <w:pPr>
        <w:ind w:left="1440"/>
      </w:pPr>
      <w:r>
        <w:t>Y. Influenza virus</w:t>
      </w:r>
    </w:p>
    <w:p w:rsidR="00871460" w:rsidRDefault="00871460" w:rsidP="00EE4E5E">
      <w:pPr>
        <w:ind w:left="1440"/>
      </w:pPr>
      <w:r>
        <w:t>Z. Bacteriophage T4</w:t>
      </w:r>
    </w:p>
    <w:p w:rsidR="00871460" w:rsidRDefault="00871460" w:rsidP="00EE4E5E"/>
    <w:p w:rsidR="00871460" w:rsidRDefault="00871460" w:rsidP="00EE4E5E">
      <w:pPr>
        <w:pStyle w:val="ListParagraph"/>
        <w:ind w:left="0" w:firstLine="720"/>
      </w:pPr>
      <w:r>
        <w:t>ANSWER: Z. BACTERIOPHAGE T4</w:t>
      </w:r>
    </w:p>
    <w:p w:rsidR="00871460" w:rsidRDefault="00871460" w:rsidP="00A047AE">
      <w:pPr>
        <w:pStyle w:val="ListParagraph"/>
        <w:ind w:left="0"/>
      </w:pPr>
    </w:p>
    <w:p w:rsidR="00871460" w:rsidRDefault="00871460" w:rsidP="00A047AE">
      <w:pPr>
        <w:pStyle w:val="ListParagraph"/>
        <w:ind w:left="0"/>
        <w:jc w:val="center"/>
      </w:pPr>
      <w:r>
        <w:t>BONUS</w:t>
      </w:r>
    </w:p>
    <w:p w:rsidR="00871460" w:rsidRDefault="00871460" w:rsidP="008866CF">
      <w:pPr>
        <w:pStyle w:val="ListParagraph"/>
      </w:pPr>
    </w:p>
    <w:p w:rsidR="00871460" w:rsidRDefault="00871460" w:rsidP="008E76AB">
      <w:pPr>
        <w:pStyle w:val="ListParagraph"/>
        <w:numPr>
          <w:ilvl w:val="0"/>
          <w:numId w:val="22"/>
        </w:numPr>
      </w:pPr>
      <w:r>
        <w:t xml:space="preserve">BIOL </w:t>
      </w:r>
      <w:r>
        <w:rPr>
          <w:i/>
          <w:iCs/>
        </w:rPr>
        <w:t xml:space="preserve">VISUAL </w:t>
      </w:r>
      <w:r>
        <w:t>Answer the following questions about a cellular process:</w:t>
      </w:r>
    </w:p>
    <w:p w:rsidR="00871460" w:rsidRDefault="00871460" w:rsidP="00EE4E5E">
      <w:pPr>
        <w:pStyle w:val="ListParagraph"/>
        <w:ind w:left="1440"/>
      </w:pPr>
      <w:r>
        <w:t xml:space="preserve">1. What is the name of the cellular process shown here? </w:t>
      </w:r>
      <w:r>
        <w:tab/>
      </w:r>
    </w:p>
    <w:p w:rsidR="00871460" w:rsidRDefault="00871460" w:rsidP="00EE4E5E">
      <w:pPr>
        <w:pStyle w:val="ListParagraph"/>
        <w:ind w:left="1440"/>
      </w:pPr>
      <w:r>
        <w:t>2. What sequences of mRNA would appear at A and B?</w:t>
      </w:r>
    </w:p>
    <w:p w:rsidR="00871460" w:rsidRDefault="00871460" w:rsidP="00EE4E5E">
      <w:pPr>
        <w:pStyle w:val="ListParagraph"/>
        <w:ind w:left="1440"/>
      </w:pPr>
      <w:r>
        <w:t>3. Which ends of the mRNA strand are denoted by C and D?</w:t>
      </w:r>
    </w:p>
    <w:p w:rsidR="00871460" w:rsidRDefault="00871460" w:rsidP="00DC74CC">
      <w:pPr>
        <w:pStyle w:val="ListParagraph"/>
        <w:ind w:left="0"/>
      </w:pPr>
    </w:p>
    <w:p w:rsidR="00871460" w:rsidRDefault="00871460" w:rsidP="00DC74CC">
      <w:pPr>
        <w:pStyle w:val="ListParagraph"/>
      </w:pPr>
      <w:r>
        <w:t>ANSWER: 1. POLYPEPTIDE SYNTHESIS, 2. A: UGG, B: UUC, 3. C: 5 PRIME END, D: 3 PRIME END</w:t>
      </w:r>
    </w:p>
    <w:p w:rsidR="00871460" w:rsidRDefault="00871460" w:rsidP="00A047AE">
      <w:pPr>
        <w:pStyle w:val="ListParagraph"/>
        <w:ind w:left="0"/>
      </w:pPr>
    </w:p>
    <w:p w:rsidR="00871460" w:rsidRDefault="00871460" w:rsidP="008E76AB">
      <w:pPr>
        <w:jc w:val="center"/>
        <w:rPr>
          <w:szCs w:val="24"/>
        </w:rPr>
      </w:pPr>
      <w:r>
        <w:rPr>
          <w:szCs w:val="24"/>
        </w:rPr>
        <w:t>TOSS-UP</w:t>
      </w:r>
    </w:p>
    <w:p w:rsidR="00871460" w:rsidRDefault="00871460" w:rsidP="008E76AB">
      <w:pPr>
        <w:jc w:val="center"/>
        <w:rPr>
          <w:szCs w:val="24"/>
        </w:rPr>
      </w:pPr>
    </w:p>
    <w:p w:rsidR="00871460" w:rsidRDefault="00871460" w:rsidP="008E76AB">
      <w:pPr>
        <w:pStyle w:val="ListParagraph"/>
        <w:numPr>
          <w:ilvl w:val="0"/>
          <w:numId w:val="22"/>
        </w:numPr>
        <w:rPr>
          <w:szCs w:val="24"/>
        </w:rPr>
      </w:pPr>
      <w:r>
        <w:rPr>
          <w:szCs w:val="24"/>
        </w:rPr>
        <w:t xml:space="preserve">BIOLOGY </w:t>
      </w:r>
      <w:r>
        <w:rPr>
          <w:i/>
          <w:szCs w:val="24"/>
        </w:rPr>
        <w:t>Multiple Choice</w:t>
      </w:r>
      <w:r>
        <w:rPr>
          <w:szCs w:val="24"/>
        </w:rPr>
        <w:t xml:space="preserve"> The Irish potato famine was caused by eukaryotes from which of the following phylums?</w:t>
      </w:r>
    </w:p>
    <w:p w:rsidR="00871460" w:rsidRDefault="00871460" w:rsidP="008E76AB">
      <w:pPr>
        <w:pStyle w:val="ListParagraph"/>
        <w:rPr>
          <w:szCs w:val="24"/>
        </w:rPr>
      </w:pPr>
      <w:r>
        <w:rPr>
          <w:szCs w:val="24"/>
        </w:rPr>
        <w:tab/>
        <w:t>W. Stramenopiles</w:t>
      </w:r>
    </w:p>
    <w:p w:rsidR="00871460" w:rsidRDefault="00871460" w:rsidP="008E76AB">
      <w:pPr>
        <w:pStyle w:val="ListParagraph"/>
        <w:rPr>
          <w:szCs w:val="24"/>
        </w:rPr>
      </w:pPr>
      <w:r>
        <w:rPr>
          <w:szCs w:val="24"/>
        </w:rPr>
        <w:tab/>
        <w:t xml:space="preserve">X. Haptophytes  </w:t>
      </w:r>
    </w:p>
    <w:p w:rsidR="00871460" w:rsidRDefault="00871460" w:rsidP="008E76AB">
      <w:pPr>
        <w:pStyle w:val="ListParagraph"/>
        <w:rPr>
          <w:szCs w:val="24"/>
        </w:rPr>
      </w:pPr>
      <w:r>
        <w:rPr>
          <w:szCs w:val="24"/>
        </w:rPr>
        <w:tab/>
        <w:t xml:space="preserve">Y. Cryptophytes  </w:t>
      </w:r>
    </w:p>
    <w:p w:rsidR="00871460" w:rsidRDefault="00871460" w:rsidP="008E76AB">
      <w:pPr>
        <w:pStyle w:val="ListParagraph"/>
        <w:rPr>
          <w:szCs w:val="24"/>
        </w:rPr>
      </w:pPr>
      <w:r>
        <w:rPr>
          <w:szCs w:val="24"/>
        </w:rPr>
        <w:tab/>
        <w:t xml:space="preserve">Z. Ciliates  </w:t>
      </w:r>
    </w:p>
    <w:p w:rsidR="00871460" w:rsidRDefault="00871460" w:rsidP="008E76AB">
      <w:pPr>
        <w:pStyle w:val="ListParagraph"/>
        <w:rPr>
          <w:szCs w:val="24"/>
        </w:rPr>
      </w:pPr>
    </w:p>
    <w:p w:rsidR="00871460" w:rsidRDefault="00871460" w:rsidP="008E76AB">
      <w:pPr>
        <w:pStyle w:val="ListParagraph"/>
        <w:rPr>
          <w:szCs w:val="24"/>
        </w:rPr>
      </w:pPr>
      <w:r>
        <w:rPr>
          <w:szCs w:val="24"/>
        </w:rPr>
        <w:t>ANSWER: W. STRAMENOPILES</w:t>
      </w:r>
    </w:p>
    <w:p w:rsidR="00871460" w:rsidRDefault="00871460" w:rsidP="008E76AB">
      <w:pPr>
        <w:pStyle w:val="ListParagraph"/>
        <w:rPr>
          <w:szCs w:val="24"/>
        </w:rPr>
      </w:pPr>
    </w:p>
    <w:p w:rsidR="00871460" w:rsidRDefault="00871460" w:rsidP="008E76AB">
      <w:pPr>
        <w:jc w:val="center"/>
        <w:rPr>
          <w:szCs w:val="24"/>
        </w:rPr>
      </w:pPr>
      <w:r>
        <w:rPr>
          <w:szCs w:val="24"/>
        </w:rPr>
        <w:t>BONUS</w:t>
      </w:r>
    </w:p>
    <w:p w:rsidR="00871460" w:rsidRDefault="00871460" w:rsidP="008E76AB">
      <w:pPr>
        <w:jc w:val="center"/>
        <w:rPr>
          <w:szCs w:val="24"/>
        </w:rPr>
      </w:pPr>
    </w:p>
    <w:p w:rsidR="00871460" w:rsidRDefault="00871460" w:rsidP="008E76AB">
      <w:pPr>
        <w:pStyle w:val="ListParagraph"/>
        <w:numPr>
          <w:ilvl w:val="0"/>
          <w:numId w:val="23"/>
        </w:numPr>
        <w:rPr>
          <w:szCs w:val="24"/>
        </w:rPr>
      </w:pPr>
      <w:r>
        <w:rPr>
          <w:szCs w:val="24"/>
        </w:rPr>
        <w:t xml:space="preserve">BIOLOGY </w:t>
      </w:r>
      <w:r>
        <w:rPr>
          <w:i/>
          <w:szCs w:val="24"/>
        </w:rPr>
        <w:t>Short Answer</w:t>
      </w:r>
      <w:r>
        <w:rPr>
          <w:szCs w:val="24"/>
        </w:rPr>
        <w:t xml:space="preserve"> What is the largest and most complex type of algae, which is also a stramenopile?</w:t>
      </w:r>
    </w:p>
    <w:p w:rsidR="00871460" w:rsidRDefault="00871460" w:rsidP="008E76AB">
      <w:pPr>
        <w:pStyle w:val="ListParagraph"/>
        <w:rPr>
          <w:szCs w:val="24"/>
        </w:rPr>
      </w:pPr>
      <w:r>
        <w:rPr>
          <w:szCs w:val="24"/>
        </w:rPr>
        <w:tab/>
      </w:r>
    </w:p>
    <w:p w:rsidR="00871460" w:rsidRDefault="00871460" w:rsidP="008E76AB">
      <w:pPr>
        <w:pStyle w:val="ListParagraph"/>
        <w:rPr>
          <w:szCs w:val="24"/>
        </w:rPr>
      </w:pPr>
      <w:r>
        <w:rPr>
          <w:szCs w:val="24"/>
        </w:rPr>
        <w:t>ANSWER: BROWN ALGAE</w:t>
      </w:r>
    </w:p>
    <w:p w:rsidR="00871460" w:rsidRDefault="00871460" w:rsidP="00A047AE">
      <w:pPr>
        <w:pStyle w:val="ListParagraph"/>
        <w:ind w:left="0"/>
      </w:pPr>
    </w:p>
    <w:p w:rsidR="00871460" w:rsidRDefault="00871460" w:rsidP="00A047AE">
      <w:pPr>
        <w:pStyle w:val="ListParagraph"/>
        <w:ind w:left="0"/>
      </w:pPr>
    </w:p>
    <w:p w:rsidR="00871460" w:rsidRDefault="00871460" w:rsidP="00A047AE">
      <w:pPr>
        <w:pStyle w:val="ListParagraph"/>
        <w:ind w:left="0"/>
        <w:jc w:val="center"/>
      </w:pPr>
      <w:r>
        <w:t>TOSS-UP</w:t>
      </w:r>
    </w:p>
    <w:p w:rsidR="00871460" w:rsidRDefault="00871460" w:rsidP="00A047AE">
      <w:pPr>
        <w:pStyle w:val="ListParagraph"/>
        <w:ind w:left="0"/>
      </w:pPr>
    </w:p>
    <w:p w:rsidR="00871460" w:rsidRDefault="00871460" w:rsidP="00A047AE">
      <w:pPr>
        <w:numPr>
          <w:ilvl w:val="0"/>
          <w:numId w:val="23"/>
        </w:numPr>
        <w:spacing w:line="240" w:lineRule="auto"/>
      </w:pPr>
      <w:r>
        <w:t xml:space="preserve">BIOL </w:t>
      </w:r>
      <w:r>
        <w:rPr>
          <w:i/>
          <w:iCs/>
        </w:rPr>
        <w:t>Multiple Choice</w:t>
      </w:r>
      <w:r>
        <w:t xml:space="preserve"> Which of the following is not one of </w:t>
      </w:r>
      <w:smartTag w:uri="urn:schemas-microsoft-com:office:smarttags" w:element="City">
        <w:smartTag w:uri="urn:schemas-microsoft-com:office:smarttags" w:element="place">
          <w:r>
            <w:t>Darwin</w:t>
          </w:r>
        </w:smartTag>
      </w:smartTag>
      <w:r>
        <w:t>’s original observations of nature, leading to his theory of natural selection?</w:t>
      </w:r>
    </w:p>
    <w:p w:rsidR="00871460" w:rsidRDefault="00871460" w:rsidP="00A047AE">
      <w:pPr>
        <w:ind w:left="1440"/>
      </w:pPr>
      <w:r>
        <w:t>W. Members of a population often vary greatly in their traits</w:t>
      </w:r>
    </w:p>
    <w:p w:rsidR="00871460" w:rsidRDefault="00871460" w:rsidP="00A047AE">
      <w:pPr>
        <w:ind w:left="1440"/>
      </w:pPr>
      <w:r>
        <w:t>X. Traits are acquired through the lifetime of an individual</w:t>
      </w:r>
    </w:p>
    <w:p w:rsidR="00871460" w:rsidRDefault="00871460" w:rsidP="00A047AE">
      <w:pPr>
        <w:ind w:left="1440"/>
      </w:pPr>
      <w:r>
        <w:t>Y. All species produce more offspring than their environment can support</w:t>
      </w:r>
    </w:p>
    <w:p w:rsidR="00871460" w:rsidRDefault="00871460" w:rsidP="00A047AE">
      <w:pPr>
        <w:ind w:left="1440"/>
      </w:pPr>
      <w:r>
        <w:t>Z. Many of the offspring do not survive.</w:t>
      </w:r>
    </w:p>
    <w:p w:rsidR="00871460" w:rsidRDefault="00871460" w:rsidP="00A047AE"/>
    <w:p w:rsidR="00871460" w:rsidRDefault="00871460" w:rsidP="00A047AE">
      <w:pPr>
        <w:pStyle w:val="ListParagraph"/>
      </w:pPr>
      <w:r>
        <w:t>ANSWER: X. TRAITS ARE ACQUIRED THROUGH THE LIFETIME OF AN INDIVIDUAL</w:t>
      </w:r>
    </w:p>
    <w:p w:rsidR="00871460" w:rsidRDefault="00871460" w:rsidP="00A047AE">
      <w:pPr>
        <w:pStyle w:val="ListParagraph"/>
        <w:ind w:left="0"/>
      </w:pPr>
    </w:p>
    <w:p w:rsidR="00871460" w:rsidRDefault="00871460" w:rsidP="00A047AE">
      <w:pPr>
        <w:pStyle w:val="ListParagraph"/>
        <w:ind w:left="0"/>
        <w:jc w:val="center"/>
      </w:pPr>
      <w:r>
        <w:t>BONUS</w:t>
      </w:r>
    </w:p>
    <w:p w:rsidR="00871460" w:rsidRDefault="00871460" w:rsidP="008E76AB">
      <w:pPr>
        <w:numPr>
          <w:ilvl w:val="0"/>
          <w:numId w:val="22"/>
        </w:numPr>
        <w:spacing w:line="240" w:lineRule="auto"/>
      </w:pPr>
      <w:r>
        <w:t xml:space="preserve">BIOL </w:t>
      </w:r>
      <w:r>
        <w:rPr>
          <w:i/>
          <w:iCs/>
        </w:rPr>
        <w:t>Short Answer</w:t>
      </w:r>
      <w:r>
        <w:t xml:space="preserve"> What are species that are found nowhere else in the world called?</w:t>
      </w:r>
    </w:p>
    <w:p w:rsidR="00871460" w:rsidRDefault="00871460" w:rsidP="00A047AE"/>
    <w:p w:rsidR="00871460" w:rsidRDefault="00871460" w:rsidP="00A047AE">
      <w:pPr>
        <w:pStyle w:val="ListParagraph"/>
        <w:ind w:left="0" w:firstLine="720"/>
      </w:pPr>
      <w:r>
        <w:t>ANSWER: ENDEMIC</w:t>
      </w:r>
    </w:p>
    <w:p w:rsidR="00871460" w:rsidRDefault="00871460" w:rsidP="00A047AE">
      <w:pPr>
        <w:pStyle w:val="ListParagraph"/>
        <w:ind w:left="0" w:firstLine="720"/>
      </w:pPr>
    </w:p>
    <w:p w:rsidR="00871460" w:rsidRDefault="00871460" w:rsidP="001408C0">
      <w:pPr>
        <w:pStyle w:val="ListParagraph"/>
        <w:ind w:left="0"/>
        <w:jc w:val="center"/>
      </w:pPr>
      <w:r>
        <w:t>TOSS-UP</w:t>
      </w:r>
    </w:p>
    <w:p w:rsidR="00871460" w:rsidRDefault="00871460" w:rsidP="001408C0">
      <w:pPr>
        <w:pStyle w:val="ListParagraph"/>
        <w:ind w:left="0"/>
      </w:pPr>
    </w:p>
    <w:p w:rsidR="00871460" w:rsidRDefault="00871460" w:rsidP="008E76AB">
      <w:pPr>
        <w:numPr>
          <w:ilvl w:val="0"/>
          <w:numId w:val="22"/>
        </w:numPr>
        <w:spacing w:line="240" w:lineRule="auto"/>
      </w:pPr>
      <w:r>
        <w:t xml:space="preserve">BIOL </w:t>
      </w:r>
      <w:r>
        <w:rPr>
          <w:i/>
          <w:iCs/>
        </w:rPr>
        <w:t>Multiple Choice</w:t>
      </w:r>
      <w:r>
        <w:t xml:space="preserve"> Which of the following neurotransmitters serves solely to facilitate an inhibitory response?</w:t>
      </w:r>
    </w:p>
    <w:p w:rsidR="00871460" w:rsidRDefault="00871460" w:rsidP="001408C0">
      <w:pPr>
        <w:ind w:left="1440"/>
      </w:pPr>
      <w:r>
        <w:t>W. Substance P</w:t>
      </w:r>
    </w:p>
    <w:p w:rsidR="00871460" w:rsidRDefault="00871460" w:rsidP="001408C0">
      <w:pPr>
        <w:ind w:left="1440"/>
      </w:pPr>
      <w:r>
        <w:t>X. Dopamine</w:t>
      </w:r>
    </w:p>
    <w:p w:rsidR="00871460" w:rsidRDefault="00871460" w:rsidP="001408C0">
      <w:pPr>
        <w:ind w:left="1440"/>
      </w:pPr>
      <w:r>
        <w:t>Y. Glutamate</w:t>
      </w:r>
    </w:p>
    <w:p w:rsidR="00871460" w:rsidRDefault="00871460" w:rsidP="001408C0">
      <w:pPr>
        <w:ind w:left="1440"/>
      </w:pPr>
      <w:r>
        <w:t>Z. Glycine</w:t>
      </w:r>
    </w:p>
    <w:p w:rsidR="00871460" w:rsidRDefault="00871460" w:rsidP="001408C0"/>
    <w:p w:rsidR="00871460" w:rsidRDefault="00871460" w:rsidP="001408C0">
      <w:pPr>
        <w:pStyle w:val="ListParagraph"/>
      </w:pPr>
      <w:r>
        <w:t>ANSWER: Z. GLYCINE</w:t>
      </w:r>
    </w:p>
    <w:p w:rsidR="00871460" w:rsidRDefault="00871460" w:rsidP="001408C0">
      <w:pPr>
        <w:pStyle w:val="ListParagraph"/>
        <w:ind w:left="0"/>
      </w:pPr>
    </w:p>
    <w:p w:rsidR="00871460" w:rsidRDefault="00871460" w:rsidP="00E270A4">
      <w:pPr>
        <w:pStyle w:val="ListParagraph"/>
        <w:ind w:left="0"/>
        <w:jc w:val="center"/>
      </w:pPr>
      <w:r>
        <w:t>BONUS</w:t>
      </w:r>
    </w:p>
    <w:p w:rsidR="00871460" w:rsidRDefault="00871460" w:rsidP="00A047AE">
      <w:pPr>
        <w:pStyle w:val="ListParagraph"/>
        <w:ind w:left="0"/>
      </w:pPr>
    </w:p>
    <w:p w:rsidR="00871460" w:rsidRDefault="00871460" w:rsidP="008E76AB">
      <w:pPr>
        <w:pStyle w:val="ListParagraph"/>
        <w:numPr>
          <w:ilvl w:val="0"/>
          <w:numId w:val="23"/>
        </w:numPr>
      </w:pPr>
      <w:r>
        <w:t xml:space="preserve">BIOL </w:t>
      </w:r>
      <w:r>
        <w:rPr>
          <w:i/>
          <w:iCs/>
        </w:rPr>
        <w:t xml:space="preserve">VISUAL </w:t>
      </w:r>
      <w:r>
        <w:t>Answer the following questions about the human vertebral column:</w:t>
      </w:r>
    </w:p>
    <w:p w:rsidR="00871460" w:rsidRDefault="00871460" w:rsidP="001408C0">
      <w:pPr>
        <w:pStyle w:val="ListParagraph"/>
        <w:ind w:left="1080"/>
      </w:pPr>
      <w:r>
        <w:t xml:space="preserve">1. Name the 5 regions of the vertebral column as they correspond to the colors, red, blue, yellow, green, and purple. </w:t>
      </w:r>
      <w:r>
        <w:tab/>
      </w:r>
    </w:p>
    <w:p w:rsidR="00871460" w:rsidRDefault="00871460" w:rsidP="001408C0">
      <w:pPr>
        <w:pStyle w:val="ListParagraph"/>
        <w:ind w:left="1080"/>
      </w:pPr>
      <w:r>
        <w:t>2. Two of the vertebrae have arrows next to them. Give the name for these two vertebrae as they correspond to the pink and black arrows.</w:t>
      </w:r>
    </w:p>
    <w:p w:rsidR="00871460" w:rsidRDefault="00871460" w:rsidP="001408C0">
      <w:pPr>
        <w:pStyle w:val="ListParagraph"/>
        <w:ind w:firstLine="360"/>
      </w:pPr>
      <w:r>
        <w:t>3. A patient is diagnosed with an odontoid fracture and a hangman’s fracture. Give the color of the region that the patient has injured.</w:t>
      </w:r>
    </w:p>
    <w:p w:rsidR="00871460" w:rsidRDefault="00871460" w:rsidP="00675133">
      <w:pPr>
        <w:pStyle w:val="ListParagraph"/>
      </w:pPr>
    </w:p>
    <w:p w:rsidR="00871460" w:rsidRDefault="00871460" w:rsidP="00675133">
      <w:pPr>
        <w:pStyle w:val="ListParagraph"/>
      </w:pPr>
      <w:r>
        <w:t>ANSWER: 1. RED: CERVIAL, BLUE: THORACIC, YELLOW: LUMBAR, GREEN: SACRAL, PURPLE: COCCYGEAL, 2. PINK: ATLAS, BLACK: AXIS, 3. RED</w:t>
      </w:r>
    </w:p>
    <w:p w:rsidR="00871460" w:rsidRDefault="00871460" w:rsidP="00675133">
      <w:pPr>
        <w:pStyle w:val="ListParagraph"/>
      </w:pPr>
    </w:p>
    <w:p w:rsidR="00871460" w:rsidRDefault="00871460" w:rsidP="00F1326D">
      <w:pPr>
        <w:pStyle w:val="ListParagraph"/>
        <w:ind w:left="0"/>
        <w:jc w:val="center"/>
      </w:pPr>
      <w:r>
        <w:t>TOSS-UP</w:t>
      </w:r>
    </w:p>
    <w:p w:rsidR="00871460" w:rsidRDefault="00871460" w:rsidP="00F1326D">
      <w:pPr>
        <w:pStyle w:val="ListParagraph"/>
        <w:ind w:left="0"/>
      </w:pPr>
    </w:p>
    <w:p w:rsidR="00871460" w:rsidRDefault="00871460" w:rsidP="00F1326D">
      <w:pPr>
        <w:numPr>
          <w:ilvl w:val="0"/>
          <w:numId w:val="23"/>
        </w:numPr>
        <w:spacing w:line="240" w:lineRule="auto"/>
      </w:pPr>
      <w:r>
        <w:t xml:space="preserve">CHEM </w:t>
      </w:r>
      <w:r>
        <w:rPr>
          <w:i/>
          <w:iCs/>
        </w:rPr>
        <w:t>Multiple Choice</w:t>
      </w:r>
      <w:r>
        <w:t xml:space="preserve"> Which of the following molecules contains an odd number of electrons and thus can never satisfy the octet rule?</w:t>
      </w:r>
    </w:p>
    <w:p w:rsidR="00871460" w:rsidRDefault="00871460" w:rsidP="00F1326D">
      <w:pPr>
        <w:ind w:left="1440"/>
      </w:pPr>
      <w:r>
        <w:t>W. NO</w:t>
      </w:r>
    </w:p>
    <w:p w:rsidR="00871460" w:rsidRDefault="00871460" w:rsidP="00F1326D">
      <w:pPr>
        <w:ind w:left="1440"/>
      </w:pPr>
      <w:r>
        <w:t>X. BF3</w:t>
      </w:r>
    </w:p>
    <w:p w:rsidR="00871460" w:rsidRDefault="00871460" w:rsidP="00F1326D">
      <w:pPr>
        <w:ind w:left="1440"/>
      </w:pPr>
      <w:r>
        <w:t>Y. SF6</w:t>
      </w:r>
    </w:p>
    <w:p w:rsidR="00871460" w:rsidRDefault="00871460" w:rsidP="00F1326D">
      <w:pPr>
        <w:ind w:left="1440"/>
      </w:pPr>
      <w:r>
        <w:t>Z. SCl2</w:t>
      </w:r>
    </w:p>
    <w:p w:rsidR="00871460" w:rsidRDefault="00871460" w:rsidP="00F1326D"/>
    <w:p w:rsidR="00871460" w:rsidRDefault="00871460" w:rsidP="00F1326D">
      <w:pPr>
        <w:pStyle w:val="ListParagraph"/>
        <w:ind w:left="0" w:firstLine="360"/>
      </w:pPr>
      <w:r>
        <w:t>ANSWER: W. NO</w:t>
      </w:r>
    </w:p>
    <w:p w:rsidR="00871460" w:rsidRDefault="00871460" w:rsidP="00675133">
      <w:pPr>
        <w:pStyle w:val="ListParagraph"/>
      </w:pPr>
    </w:p>
    <w:p w:rsidR="00871460" w:rsidRDefault="00871460" w:rsidP="00FD7AB2">
      <w:pPr>
        <w:pStyle w:val="ListParagraph"/>
        <w:jc w:val="center"/>
      </w:pPr>
      <w:r>
        <w:t>BONUS</w:t>
      </w:r>
    </w:p>
    <w:p w:rsidR="00871460" w:rsidRDefault="00871460" w:rsidP="00675133">
      <w:pPr>
        <w:pStyle w:val="ListParagraph"/>
      </w:pPr>
    </w:p>
    <w:p w:rsidR="00871460" w:rsidRDefault="00871460" w:rsidP="008E76AB">
      <w:pPr>
        <w:pStyle w:val="ListParagraph"/>
        <w:numPr>
          <w:ilvl w:val="0"/>
          <w:numId w:val="22"/>
        </w:numPr>
      </w:pPr>
      <w:r>
        <w:t xml:space="preserve">CHEM </w:t>
      </w:r>
      <w:r>
        <w:rPr>
          <w:i/>
          <w:iCs/>
        </w:rPr>
        <w:t xml:space="preserve">VISUAL </w:t>
      </w:r>
      <w:r>
        <w:t>Answer the following questions about molecular geometry:</w:t>
      </w:r>
    </w:p>
    <w:p w:rsidR="00871460" w:rsidRDefault="00871460" w:rsidP="00E270A4">
      <w:pPr>
        <w:pStyle w:val="ListParagraph"/>
        <w:ind w:firstLine="360"/>
      </w:pPr>
      <w:r>
        <w:t xml:space="preserve">1. What is the shape of objects A-D? </w:t>
      </w:r>
      <w:r>
        <w:tab/>
      </w:r>
    </w:p>
    <w:p w:rsidR="00871460" w:rsidRDefault="00871460" w:rsidP="00E270A4">
      <w:pPr>
        <w:pStyle w:val="ListParagraph"/>
        <w:ind w:firstLine="360"/>
      </w:pPr>
      <w:r>
        <w:t>2. How many bonding electron pairs are found in objects A-D?</w:t>
      </w:r>
    </w:p>
    <w:p w:rsidR="00871460" w:rsidRDefault="00871460" w:rsidP="00E270A4">
      <w:pPr>
        <w:pStyle w:val="ListParagraph"/>
        <w:ind w:firstLine="360"/>
      </w:pPr>
      <w:r>
        <w:t>3. What would be the hybridization of objects A and C?</w:t>
      </w:r>
    </w:p>
    <w:p w:rsidR="00871460" w:rsidRDefault="00871460" w:rsidP="00112764">
      <w:pPr>
        <w:pStyle w:val="ListParagraph"/>
      </w:pPr>
    </w:p>
    <w:p w:rsidR="00871460" w:rsidRPr="001215B7" w:rsidRDefault="00871460" w:rsidP="00112764">
      <w:pPr>
        <w:pStyle w:val="ListParagraph"/>
      </w:pPr>
      <w:r>
        <w:t xml:space="preserve">ANSWER: 1. A: TETRAHEDRAL, B: T-SHAPED, C: TRIGONAL BIPYRAMIDAL, D: SEESAW, 2. A: 4, B: 3, C: 5, D: 4, 3. A: </w:t>
      </w:r>
      <w:r>
        <w:rPr>
          <w:i/>
          <w:iCs/>
        </w:rPr>
        <w:t>sp3</w:t>
      </w:r>
      <w:r>
        <w:t xml:space="preserve">, B: </w:t>
      </w:r>
      <w:r>
        <w:rPr>
          <w:i/>
          <w:iCs/>
        </w:rPr>
        <w:t>sp3d</w:t>
      </w:r>
    </w:p>
    <w:p w:rsidR="00871460" w:rsidRDefault="00871460" w:rsidP="00F1326D">
      <w:pPr>
        <w:pStyle w:val="ListParagraph"/>
        <w:ind w:left="0"/>
      </w:pPr>
    </w:p>
    <w:p w:rsidR="00871460" w:rsidRDefault="00871460" w:rsidP="00F1326D">
      <w:pPr>
        <w:pStyle w:val="ListParagraph"/>
        <w:ind w:left="0"/>
        <w:jc w:val="center"/>
      </w:pPr>
      <w:r>
        <w:t>TOSS-UP</w:t>
      </w:r>
    </w:p>
    <w:p w:rsidR="00871460" w:rsidRDefault="00871460" w:rsidP="00F1326D">
      <w:pPr>
        <w:pStyle w:val="ListParagraph"/>
        <w:ind w:left="0"/>
      </w:pPr>
    </w:p>
    <w:p w:rsidR="00871460" w:rsidRDefault="00871460" w:rsidP="00F1326D">
      <w:pPr>
        <w:numPr>
          <w:ilvl w:val="0"/>
          <w:numId w:val="22"/>
        </w:numPr>
        <w:spacing w:line="240" w:lineRule="auto"/>
      </w:pPr>
      <w:r>
        <w:t xml:space="preserve">CHEM </w:t>
      </w:r>
      <w:r>
        <w:rPr>
          <w:i/>
          <w:iCs/>
        </w:rPr>
        <w:t>Multiple Choice</w:t>
      </w:r>
      <w:r>
        <w:t xml:space="preserve"> Which of the following is generally considered to be an advantage in using molarity over molality?</w:t>
      </w:r>
    </w:p>
    <w:p w:rsidR="00871460" w:rsidRDefault="00871460" w:rsidP="00F1326D">
      <w:pPr>
        <w:ind w:left="1440"/>
      </w:pPr>
      <w:r>
        <w:t>W. Molarity is independent of temperature.</w:t>
      </w:r>
    </w:p>
    <w:p w:rsidR="00871460" w:rsidRDefault="00871460" w:rsidP="00F1326D">
      <w:pPr>
        <w:ind w:left="1440"/>
      </w:pPr>
      <w:r>
        <w:t>X. Molarity is easier to measure as it is easier to measure the volume of a solution than to weigh the solvent</w:t>
      </w:r>
    </w:p>
    <w:p w:rsidR="00871460" w:rsidRDefault="00871460" w:rsidP="00F1326D">
      <w:pPr>
        <w:ind w:left="1440"/>
      </w:pPr>
      <w:r>
        <w:t>Y. Molarity more similar to percent by mass than is molality</w:t>
      </w:r>
    </w:p>
    <w:p w:rsidR="00871460" w:rsidRDefault="00871460" w:rsidP="00F1326D">
      <w:pPr>
        <w:ind w:left="1440"/>
      </w:pPr>
      <w:r>
        <w:t xml:space="preserve">Z. Molarity requires only the masses of the solute and solvent. </w:t>
      </w:r>
    </w:p>
    <w:p w:rsidR="00871460" w:rsidRDefault="00871460" w:rsidP="00F1326D"/>
    <w:p w:rsidR="00871460" w:rsidRDefault="00871460" w:rsidP="0045320F">
      <w:pPr>
        <w:pStyle w:val="ListParagraph"/>
      </w:pPr>
      <w:r>
        <w:t>ANSWER: X. MOLARITY IS EASIER TO MEASURE AS IT IS EASIER TO MEASURE THE VOLUME OF A SOLUTION THAN TO WEIGH THE SOLVENT</w:t>
      </w:r>
    </w:p>
    <w:p w:rsidR="00871460" w:rsidRDefault="00871460" w:rsidP="008866CF">
      <w:pPr>
        <w:pStyle w:val="ListParagraph"/>
      </w:pPr>
    </w:p>
    <w:p w:rsidR="00871460" w:rsidRDefault="00871460" w:rsidP="0045320F">
      <w:pPr>
        <w:pStyle w:val="ListParagraph"/>
        <w:ind w:left="0"/>
        <w:jc w:val="center"/>
      </w:pPr>
      <w:r>
        <w:t>BONUS</w:t>
      </w:r>
    </w:p>
    <w:p w:rsidR="00871460" w:rsidRDefault="00871460" w:rsidP="008866CF">
      <w:pPr>
        <w:pStyle w:val="ListParagraph"/>
      </w:pPr>
    </w:p>
    <w:p w:rsidR="00871460" w:rsidRDefault="00871460" w:rsidP="008E76AB">
      <w:pPr>
        <w:pStyle w:val="ListParagraph"/>
        <w:numPr>
          <w:ilvl w:val="0"/>
          <w:numId w:val="23"/>
        </w:numPr>
      </w:pPr>
      <w:r>
        <w:t xml:space="preserve">CHEM </w:t>
      </w:r>
      <w:r>
        <w:rPr>
          <w:i/>
          <w:iCs/>
        </w:rPr>
        <w:t xml:space="preserve">VISUAL </w:t>
      </w:r>
      <w:r>
        <w:t>The following series of question concern various types of laboratory glassware:</w:t>
      </w:r>
    </w:p>
    <w:p w:rsidR="00871460" w:rsidRDefault="00871460" w:rsidP="0045320F">
      <w:pPr>
        <w:pStyle w:val="ListParagraph"/>
        <w:ind w:left="1080"/>
      </w:pPr>
      <w:r>
        <w:t xml:space="preserve">1. Name all objects A-E? </w:t>
      </w:r>
      <w:r>
        <w:tab/>
      </w:r>
    </w:p>
    <w:p w:rsidR="00871460" w:rsidRDefault="00871460" w:rsidP="0045320F">
      <w:pPr>
        <w:pStyle w:val="ListParagraph"/>
        <w:ind w:firstLine="360"/>
      </w:pPr>
      <w:r>
        <w:t>2. What type of glass is generally used for this kind of glassware?</w:t>
      </w:r>
    </w:p>
    <w:p w:rsidR="00871460" w:rsidRDefault="00871460" w:rsidP="0045320F">
      <w:pPr>
        <w:pStyle w:val="ListParagraph"/>
        <w:ind w:firstLine="360"/>
      </w:pPr>
      <w:r>
        <w:t>3. Which of the 5 objects is generally used to heat liquids?</w:t>
      </w:r>
    </w:p>
    <w:p w:rsidR="00871460" w:rsidRDefault="00871460" w:rsidP="00F706DE">
      <w:pPr>
        <w:pStyle w:val="ListParagraph"/>
      </w:pPr>
    </w:p>
    <w:p w:rsidR="00871460" w:rsidRDefault="00871460" w:rsidP="00F706DE">
      <w:pPr>
        <w:pStyle w:val="ListParagraph"/>
      </w:pPr>
      <w:r>
        <w:t xml:space="preserve">ANSWER: 1. A: BUCHNER FLASK, B: VOLUMETRIC FLASK, C: BUCHNER FUNNEL, D: ERLENMEYER FLASK, E: </w:t>
      </w:r>
      <w:smartTag w:uri="urn:schemas-microsoft-com:office:smarttags" w:element="PlaceType">
        <w:r>
          <w:t>FLORENCE</w:t>
        </w:r>
      </w:smartTag>
      <w:r>
        <w:t xml:space="preserve"> FLASK; 2. BOROSILICATE GLASS; 3. OBJECT D</w:t>
      </w:r>
    </w:p>
    <w:p w:rsidR="00871460" w:rsidRDefault="00871460" w:rsidP="0045320F">
      <w:pPr>
        <w:pStyle w:val="ListParagraph"/>
        <w:ind w:left="0"/>
      </w:pPr>
    </w:p>
    <w:p w:rsidR="00871460" w:rsidRDefault="00871460" w:rsidP="0045320F">
      <w:pPr>
        <w:pStyle w:val="ListParagraph"/>
        <w:ind w:left="0"/>
        <w:jc w:val="center"/>
      </w:pPr>
      <w:r>
        <w:t>TOSS-UP</w:t>
      </w:r>
    </w:p>
    <w:p w:rsidR="00871460" w:rsidRDefault="00871460" w:rsidP="0045320F">
      <w:pPr>
        <w:pStyle w:val="ListParagraph"/>
        <w:ind w:left="0"/>
      </w:pPr>
    </w:p>
    <w:p w:rsidR="00871460" w:rsidRDefault="00871460" w:rsidP="0045320F">
      <w:pPr>
        <w:numPr>
          <w:ilvl w:val="0"/>
          <w:numId w:val="23"/>
        </w:numPr>
        <w:spacing w:line="240" w:lineRule="auto"/>
      </w:pPr>
      <w:r>
        <w:t xml:space="preserve">CHEM </w:t>
      </w:r>
      <w:r>
        <w:rPr>
          <w:i/>
          <w:iCs/>
        </w:rPr>
        <w:t>Multiple Choice</w:t>
      </w:r>
      <w:r>
        <w:t xml:space="preserve"> Which of the following statements concerning strengths of acids and bases is true?</w:t>
      </w:r>
    </w:p>
    <w:p w:rsidR="00871460" w:rsidRDefault="00871460" w:rsidP="0045320F">
      <w:pPr>
        <w:ind w:left="1440"/>
      </w:pPr>
      <w:r>
        <w:t>W. If an acid is strong, its conjugate base is also strong.</w:t>
      </w:r>
    </w:p>
    <w:p w:rsidR="00871460" w:rsidRDefault="00871460" w:rsidP="0045320F">
      <w:pPr>
        <w:ind w:left="1440"/>
      </w:pPr>
      <w:r>
        <w:t>X. Weak acids ionize completely with water.</w:t>
      </w:r>
    </w:p>
    <w:p w:rsidR="00871460" w:rsidRDefault="00871460" w:rsidP="0045320F">
      <w:pPr>
        <w:ind w:left="1440"/>
      </w:pPr>
      <w:r>
        <w:t>Y. Ammonia is the strongest base that can exist in an aqueous soluton</w:t>
      </w:r>
    </w:p>
    <w:p w:rsidR="00871460" w:rsidRDefault="00871460" w:rsidP="0045320F">
      <w:pPr>
        <w:ind w:left="1440"/>
      </w:pPr>
      <w:r>
        <w:t xml:space="preserve">Z. H3O+ is the strongest acid that can exist in an aqueous solution. </w:t>
      </w:r>
    </w:p>
    <w:p w:rsidR="00871460" w:rsidRDefault="00871460" w:rsidP="0045320F"/>
    <w:p w:rsidR="00871460" w:rsidRDefault="00871460" w:rsidP="00BA6A93">
      <w:pPr>
        <w:pStyle w:val="ListParagraph"/>
      </w:pPr>
      <w:r>
        <w:t>ANSWER: Z. H3O+ IS THE STRONGEST ACID THAT CAN EXIST IN AN AQUEOUS SOLUTION.</w:t>
      </w:r>
    </w:p>
    <w:p w:rsidR="00871460" w:rsidRDefault="00871460" w:rsidP="0045320F">
      <w:pPr>
        <w:pStyle w:val="ListParagraph"/>
        <w:ind w:left="0"/>
      </w:pPr>
    </w:p>
    <w:p w:rsidR="00871460" w:rsidRDefault="00871460" w:rsidP="0045320F">
      <w:pPr>
        <w:pStyle w:val="ListParagraph"/>
        <w:ind w:left="0"/>
        <w:jc w:val="center"/>
      </w:pPr>
      <w:r>
        <w:t>BONUS</w:t>
      </w:r>
    </w:p>
    <w:p w:rsidR="00871460" w:rsidRDefault="00871460" w:rsidP="0045320F">
      <w:pPr>
        <w:pStyle w:val="ListParagraph"/>
        <w:ind w:left="0"/>
      </w:pPr>
    </w:p>
    <w:p w:rsidR="00871460" w:rsidRDefault="00871460" w:rsidP="008E76AB">
      <w:pPr>
        <w:numPr>
          <w:ilvl w:val="0"/>
          <w:numId w:val="22"/>
        </w:numPr>
        <w:spacing w:line="240" w:lineRule="auto"/>
      </w:pPr>
      <w:r>
        <w:t xml:space="preserve">CHEM </w:t>
      </w:r>
      <w:r>
        <w:rPr>
          <w:i/>
          <w:iCs/>
        </w:rPr>
        <w:t>Short Answer</w:t>
      </w:r>
      <w:r>
        <w:t xml:space="preserve"> Order the following acids from least acidic to most acidic: ammonia, hydrobromic acid, hydrofluoric acid, acetic acid?</w:t>
      </w:r>
    </w:p>
    <w:p w:rsidR="00871460" w:rsidRDefault="00871460" w:rsidP="0045320F"/>
    <w:p w:rsidR="00871460" w:rsidRDefault="00871460" w:rsidP="0045320F">
      <w:pPr>
        <w:pStyle w:val="ListParagraph"/>
      </w:pPr>
      <w:r>
        <w:t>ANSWER: AMMONIA, ACETIC ACID, HYDROFLUORIC ACID, HYDROBROMIC ACID</w:t>
      </w:r>
    </w:p>
    <w:p w:rsidR="00871460" w:rsidRDefault="00871460" w:rsidP="00BA6A93">
      <w:pPr>
        <w:pStyle w:val="ListParagraph"/>
        <w:ind w:left="0"/>
      </w:pPr>
    </w:p>
    <w:p w:rsidR="00871460" w:rsidRDefault="00871460" w:rsidP="00BA6A93">
      <w:pPr>
        <w:pStyle w:val="ListParagraph"/>
        <w:ind w:left="0"/>
        <w:jc w:val="center"/>
      </w:pPr>
      <w:r>
        <w:t>TOSS-UP</w:t>
      </w:r>
    </w:p>
    <w:p w:rsidR="00871460" w:rsidRDefault="00871460" w:rsidP="00BA6A93">
      <w:pPr>
        <w:pStyle w:val="ListParagraph"/>
        <w:ind w:left="0"/>
      </w:pPr>
    </w:p>
    <w:p w:rsidR="00871460" w:rsidRDefault="00871460" w:rsidP="008E154E">
      <w:pPr>
        <w:numPr>
          <w:ilvl w:val="0"/>
          <w:numId w:val="22"/>
        </w:numPr>
        <w:spacing w:line="240" w:lineRule="auto"/>
      </w:pPr>
      <w:r>
        <w:t xml:space="preserve">CHEM </w:t>
      </w:r>
      <w:r>
        <w:rPr>
          <w:i/>
          <w:iCs/>
        </w:rPr>
        <w:t>Short Answer</w:t>
      </w:r>
      <w:r>
        <w:t xml:space="preserve"> What is the slowest step in a sequence of steps leading to product formation called? </w:t>
      </w:r>
    </w:p>
    <w:p w:rsidR="00871460" w:rsidRDefault="00871460" w:rsidP="00BA6A93"/>
    <w:p w:rsidR="00871460" w:rsidRDefault="00871460" w:rsidP="00BA6A93">
      <w:pPr>
        <w:pStyle w:val="ListParagraph"/>
      </w:pPr>
      <w:r>
        <w:t>ANSWER: RATE-DETERMINING STEP</w:t>
      </w:r>
    </w:p>
    <w:p w:rsidR="00871460" w:rsidRDefault="00871460" w:rsidP="00BA6A93">
      <w:pPr>
        <w:pStyle w:val="ListParagraph"/>
        <w:ind w:left="0"/>
      </w:pPr>
    </w:p>
    <w:p w:rsidR="00871460" w:rsidRDefault="00871460" w:rsidP="00BA6A93">
      <w:pPr>
        <w:pStyle w:val="ListParagraph"/>
        <w:ind w:left="0"/>
        <w:jc w:val="center"/>
      </w:pPr>
      <w:r>
        <w:t>BONUS</w:t>
      </w:r>
    </w:p>
    <w:p w:rsidR="00871460" w:rsidRDefault="00871460" w:rsidP="00BA6A93">
      <w:pPr>
        <w:pStyle w:val="ListParagraph"/>
        <w:ind w:left="0"/>
      </w:pPr>
    </w:p>
    <w:p w:rsidR="00871460" w:rsidRDefault="00871460" w:rsidP="008E76AB">
      <w:pPr>
        <w:numPr>
          <w:ilvl w:val="0"/>
          <w:numId w:val="23"/>
        </w:numPr>
        <w:spacing w:line="240" w:lineRule="auto"/>
      </w:pPr>
      <w:r>
        <w:t xml:space="preserve">CHEM </w:t>
      </w:r>
      <w:r>
        <w:rPr>
          <w:i/>
          <w:iCs/>
        </w:rPr>
        <w:t>Short Answer</w:t>
      </w:r>
      <w:r>
        <w:t xml:space="preserve"> If the half life of a first order reaction is represented by ln 32, what would be the rate constant of this reaction?</w:t>
      </w:r>
    </w:p>
    <w:p w:rsidR="00871460" w:rsidRDefault="00871460" w:rsidP="00BA6A93"/>
    <w:p w:rsidR="00871460" w:rsidRDefault="00871460" w:rsidP="00BA6A93">
      <w:pPr>
        <w:pStyle w:val="ListParagraph"/>
      </w:pPr>
      <w:r>
        <w:t>ANSWER: 0.2 s^-1</w:t>
      </w:r>
    </w:p>
    <w:p w:rsidR="00871460" w:rsidRDefault="00871460" w:rsidP="0045320F">
      <w:pPr>
        <w:pStyle w:val="ListParagraph"/>
      </w:pPr>
    </w:p>
    <w:p w:rsidR="00871460" w:rsidRDefault="00871460" w:rsidP="00133800">
      <w:pPr>
        <w:pStyle w:val="ListParagraph"/>
        <w:ind w:left="0"/>
        <w:jc w:val="center"/>
      </w:pPr>
      <w:r>
        <w:t>TOSS-UP</w:t>
      </w:r>
    </w:p>
    <w:p w:rsidR="00871460" w:rsidRDefault="00871460" w:rsidP="00133800">
      <w:pPr>
        <w:pStyle w:val="ListParagraph"/>
        <w:ind w:left="0"/>
      </w:pPr>
    </w:p>
    <w:p w:rsidR="00871460" w:rsidRDefault="00871460" w:rsidP="00133800">
      <w:pPr>
        <w:numPr>
          <w:ilvl w:val="0"/>
          <w:numId w:val="23"/>
        </w:numPr>
        <w:spacing w:line="240" w:lineRule="auto"/>
      </w:pPr>
      <w:r>
        <w:t xml:space="preserve">PHYS </w:t>
      </w:r>
      <w:r>
        <w:rPr>
          <w:i/>
          <w:iCs/>
        </w:rPr>
        <w:t>Multiple Choice</w:t>
      </w:r>
      <w:r>
        <w:t xml:space="preserve"> Which of the following statements concerning convection is true?</w:t>
      </w:r>
    </w:p>
    <w:p w:rsidR="00871460" w:rsidRDefault="00871460" w:rsidP="00133800">
      <w:pPr>
        <w:ind w:left="1440"/>
      </w:pPr>
      <w:r>
        <w:t>W. Airflow at a beach is an example of forced convection.</w:t>
      </w:r>
    </w:p>
    <w:p w:rsidR="00871460" w:rsidRDefault="00871460" w:rsidP="00133800">
      <w:pPr>
        <w:ind w:left="1440"/>
      </w:pPr>
      <w:r>
        <w:t>X. A hot water heating system is an example of natural convection.</w:t>
      </w:r>
    </w:p>
    <w:p w:rsidR="00871460" w:rsidRDefault="00871460" w:rsidP="00133800">
      <w:pPr>
        <w:ind w:left="1440"/>
      </w:pPr>
      <w:r>
        <w:t>Y. An automobile engine uses a combination of conduction and natural convection to maintain a safe operating temperature.</w:t>
      </w:r>
    </w:p>
    <w:p w:rsidR="00871460" w:rsidRDefault="00871460" w:rsidP="00133800">
      <w:pPr>
        <w:ind w:left="1440"/>
      </w:pPr>
      <w:r>
        <w:t xml:space="preserve">Z. Algal blooms are caused by convection currents lakes </w:t>
      </w:r>
    </w:p>
    <w:p w:rsidR="00871460" w:rsidRDefault="00871460" w:rsidP="00133800"/>
    <w:p w:rsidR="00871460" w:rsidRDefault="00871460" w:rsidP="00A42A1E">
      <w:pPr>
        <w:ind w:left="720"/>
      </w:pPr>
      <w:r>
        <w:t xml:space="preserve">ANSWER: Z. ALGAL BLOOMS ARE CAUSED BY CONVECTION CURRENTS IN LAKES </w:t>
      </w:r>
    </w:p>
    <w:p w:rsidR="00871460" w:rsidRDefault="00871460" w:rsidP="00A42A1E">
      <w:pPr>
        <w:pStyle w:val="ListParagraph"/>
      </w:pPr>
    </w:p>
    <w:p w:rsidR="00871460" w:rsidRDefault="00871460" w:rsidP="0074608B">
      <w:pPr>
        <w:pStyle w:val="ListParagraph"/>
        <w:ind w:left="0"/>
        <w:jc w:val="center"/>
      </w:pPr>
      <w:r>
        <w:t>BONUS</w:t>
      </w:r>
    </w:p>
    <w:p w:rsidR="00871460" w:rsidRDefault="00871460" w:rsidP="0074608B">
      <w:pPr>
        <w:pStyle w:val="ListParagraph"/>
        <w:ind w:left="0"/>
      </w:pPr>
    </w:p>
    <w:p w:rsidR="00871460" w:rsidRDefault="00871460" w:rsidP="008E76AB">
      <w:pPr>
        <w:numPr>
          <w:ilvl w:val="0"/>
          <w:numId w:val="22"/>
        </w:numPr>
        <w:spacing w:line="240" w:lineRule="auto"/>
      </w:pPr>
      <w:r>
        <w:t xml:space="preserve">PHYS </w:t>
      </w:r>
      <w:r>
        <w:rPr>
          <w:i/>
          <w:iCs/>
        </w:rPr>
        <w:t>Short Answer</w:t>
      </w:r>
      <w:r>
        <w:t xml:space="preserve"> Order the following substances from least specific heat to most specific heat: mercury, water, ice, silicon.</w:t>
      </w:r>
    </w:p>
    <w:p w:rsidR="00871460" w:rsidRDefault="00871460" w:rsidP="0074608B"/>
    <w:p w:rsidR="00871460" w:rsidRDefault="00871460" w:rsidP="0074608B">
      <w:pPr>
        <w:pStyle w:val="ListParagraph"/>
      </w:pPr>
      <w:r>
        <w:t>ANSWER: MERCURY, SILICON, ICE, WATER</w:t>
      </w:r>
    </w:p>
    <w:p w:rsidR="00871460" w:rsidRDefault="00871460" w:rsidP="0074608B">
      <w:pPr>
        <w:pStyle w:val="ListParagraph"/>
        <w:ind w:left="0"/>
      </w:pPr>
    </w:p>
    <w:p w:rsidR="00871460" w:rsidRDefault="00871460" w:rsidP="00A42A1E">
      <w:pPr>
        <w:pStyle w:val="ListParagraph"/>
        <w:ind w:left="0"/>
        <w:jc w:val="center"/>
      </w:pPr>
      <w:r>
        <w:t>TOSS-UP</w:t>
      </w:r>
    </w:p>
    <w:p w:rsidR="00871460" w:rsidRDefault="00871460" w:rsidP="00A42A1E">
      <w:pPr>
        <w:pStyle w:val="ListParagraph"/>
        <w:ind w:left="0"/>
      </w:pPr>
    </w:p>
    <w:p w:rsidR="00871460" w:rsidRDefault="00871460" w:rsidP="00A42A1E">
      <w:pPr>
        <w:numPr>
          <w:ilvl w:val="0"/>
          <w:numId w:val="22"/>
        </w:numPr>
        <w:spacing w:line="240" w:lineRule="auto"/>
      </w:pPr>
      <w:r>
        <w:t xml:space="preserve">PHYS </w:t>
      </w:r>
      <w:r>
        <w:rPr>
          <w:i/>
          <w:iCs/>
        </w:rPr>
        <w:t>Short Answer</w:t>
      </w:r>
      <w:r>
        <w:t xml:space="preserve"> What is the name given to the insulating material inserted between the plates of a capacitor in order to increase capacitance?</w:t>
      </w:r>
    </w:p>
    <w:p w:rsidR="00871460" w:rsidRDefault="00871460" w:rsidP="00A42A1E"/>
    <w:p w:rsidR="00871460" w:rsidRDefault="00871460" w:rsidP="00A42A1E">
      <w:pPr>
        <w:pStyle w:val="ListParagraph"/>
      </w:pPr>
      <w:r>
        <w:t>ANSWER: DIELECTRIC</w:t>
      </w:r>
    </w:p>
    <w:p w:rsidR="00871460" w:rsidRDefault="00871460" w:rsidP="0074608B">
      <w:pPr>
        <w:pStyle w:val="ListParagraph"/>
        <w:ind w:left="0"/>
      </w:pPr>
    </w:p>
    <w:p w:rsidR="00871460" w:rsidRDefault="00871460" w:rsidP="008E76AB">
      <w:pPr>
        <w:pStyle w:val="ListParagraph"/>
        <w:ind w:left="0"/>
        <w:jc w:val="center"/>
      </w:pPr>
      <w:r>
        <w:t>BONUS</w:t>
      </w:r>
    </w:p>
    <w:p w:rsidR="00871460" w:rsidRDefault="00871460" w:rsidP="00133800">
      <w:pPr>
        <w:pStyle w:val="ListParagraph"/>
        <w:ind w:left="0"/>
      </w:pPr>
    </w:p>
    <w:p w:rsidR="00871460" w:rsidRDefault="00871460" w:rsidP="008E76AB">
      <w:pPr>
        <w:pStyle w:val="ListParagraph"/>
        <w:numPr>
          <w:ilvl w:val="0"/>
          <w:numId w:val="23"/>
        </w:numPr>
      </w:pPr>
      <w:r>
        <w:t xml:space="preserve">PHYS </w:t>
      </w:r>
      <w:r>
        <w:rPr>
          <w:i/>
          <w:iCs/>
        </w:rPr>
        <w:t xml:space="preserve">VISUAL </w:t>
      </w:r>
      <w:r>
        <w:t>Answer the following questions on circuitry:</w:t>
      </w:r>
    </w:p>
    <w:p w:rsidR="00871460" w:rsidRDefault="00871460" w:rsidP="00133800">
      <w:pPr>
        <w:pStyle w:val="ListParagraph"/>
        <w:ind w:left="1080"/>
      </w:pPr>
      <w:r>
        <w:t xml:space="preserve">1. In Diagram 1, what do the symbols labeled A-G stand for? </w:t>
      </w:r>
      <w:r>
        <w:tab/>
      </w:r>
    </w:p>
    <w:p w:rsidR="00871460" w:rsidRDefault="00871460" w:rsidP="00133800">
      <w:pPr>
        <w:pStyle w:val="ListParagraph"/>
        <w:ind w:firstLine="360"/>
      </w:pPr>
      <w:r>
        <w:t>2. In Diagram 2, if R1, R2, and R3 equal 2, 3, and 4 ohms respectively, and the voltage over the battery is 24 volts, what is the current (in amps) flowing through R1?</w:t>
      </w:r>
    </w:p>
    <w:p w:rsidR="00871460" w:rsidRDefault="00871460" w:rsidP="00013BA6">
      <w:pPr>
        <w:pStyle w:val="ListParagraph"/>
        <w:ind w:left="0"/>
      </w:pPr>
    </w:p>
    <w:p w:rsidR="00871460" w:rsidRDefault="00871460" w:rsidP="00013BA6">
      <w:pPr>
        <w:pStyle w:val="ListParagraph"/>
      </w:pPr>
      <w:r>
        <w:t>ANSWER: 1. A: RESISTOR, B: INVERTER, C: CAPACITOR, D: INDUCTOR, E: DIODE, F: TRANSISTOR, G: GROUND; 2. 26/3 AMPERES</w:t>
      </w:r>
    </w:p>
    <w:p w:rsidR="00871460" w:rsidRDefault="00871460" w:rsidP="00FD7AB2">
      <w:pPr>
        <w:pStyle w:val="ListParagraph"/>
        <w:ind w:left="0"/>
      </w:pPr>
    </w:p>
    <w:p w:rsidR="00871460" w:rsidRPr="008E76AB" w:rsidRDefault="00871460" w:rsidP="008E76AB">
      <w:pPr>
        <w:jc w:val="center"/>
        <w:rPr>
          <w:bCs/>
        </w:rPr>
      </w:pPr>
      <w:r w:rsidRPr="008E76AB">
        <w:rPr>
          <w:bCs/>
        </w:rPr>
        <w:t>TOSS-UP</w:t>
      </w:r>
    </w:p>
    <w:p w:rsidR="00871460" w:rsidRDefault="00871460" w:rsidP="00FD7AB2"/>
    <w:p w:rsidR="00871460" w:rsidRDefault="00871460" w:rsidP="00FD7AB2">
      <w:pPr>
        <w:spacing w:line="240" w:lineRule="auto"/>
        <w:ind w:left="360"/>
      </w:pPr>
      <w:r>
        <w:t xml:space="preserve">17. PHYS </w:t>
      </w:r>
      <w:r>
        <w:rPr>
          <w:i/>
        </w:rPr>
        <w:t>Multiple Choice</w:t>
      </w:r>
      <w:r>
        <w:t xml:space="preserve"> – Which of the following is not a reason why the Standard Model of Particle Physics fails to be a complete theory of fundamental interactions?</w:t>
      </w:r>
    </w:p>
    <w:p w:rsidR="00871460" w:rsidRDefault="00871460" w:rsidP="00FD7AB2">
      <w:pPr>
        <w:numPr>
          <w:ilvl w:val="1"/>
          <w:numId w:val="23"/>
        </w:numPr>
        <w:spacing w:line="240" w:lineRule="auto"/>
      </w:pPr>
      <w:r>
        <w:t>The Standard Model does not include gravity</w:t>
      </w:r>
    </w:p>
    <w:p w:rsidR="00871460" w:rsidRDefault="00871460" w:rsidP="00FD7AB2">
      <w:pPr>
        <w:numPr>
          <w:ilvl w:val="1"/>
          <w:numId w:val="23"/>
        </w:numPr>
        <w:spacing w:line="240" w:lineRule="auto"/>
      </w:pPr>
      <w:r>
        <w:t>The Standard Model does not try to combine general relativity with quantum field theory</w:t>
      </w:r>
    </w:p>
    <w:p w:rsidR="00871460" w:rsidRDefault="00871460" w:rsidP="00FD7AB2">
      <w:pPr>
        <w:numPr>
          <w:ilvl w:val="1"/>
          <w:numId w:val="23"/>
        </w:numPr>
        <w:spacing w:line="240" w:lineRule="auto"/>
      </w:pPr>
      <w:r>
        <w:t xml:space="preserve">The Standard Model is incompatible with neutrino oscillations </w:t>
      </w:r>
    </w:p>
    <w:p w:rsidR="00871460" w:rsidRDefault="00871460" w:rsidP="00FD7AB2">
      <w:pPr>
        <w:numPr>
          <w:ilvl w:val="1"/>
          <w:numId w:val="23"/>
        </w:numPr>
        <w:spacing w:line="240" w:lineRule="auto"/>
      </w:pPr>
      <w:r>
        <w:t>The Standard Model does not explain how the Universe is isotropic and homogeneous at large distances</w:t>
      </w:r>
    </w:p>
    <w:p w:rsidR="00871460" w:rsidRDefault="00871460" w:rsidP="00FD7AB2"/>
    <w:p w:rsidR="00871460" w:rsidRDefault="00871460" w:rsidP="00FD7AB2">
      <w:pPr>
        <w:ind w:left="1440"/>
      </w:pPr>
      <w:r>
        <w:t>ANSWER: Z. The Standard Model does not explain how the Universe is isotropic and homogeneous at large distances</w:t>
      </w:r>
    </w:p>
    <w:p w:rsidR="00871460" w:rsidRDefault="00871460" w:rsidP="00FD7AB2"/>
    <w:p w:rsidR="00871460" w:rsidRPr="00BA07A4" w:rsidRDefault="00871460" w:rsidP="00FD7AB2">
      <w:pPr>
        <w:jc w:val="center"/>
        <w:rPr>
          <w:b/>
        </w:rPr>
      </w:pPr>
      <w:r>
        <w:rPr>
          <w:b/>
        </w:rPr>
        <w:t>BONUS</w:t>
      </w:r>
    </w:p>
    <w:p w:rsidR="00871460" w:rsidRDefault="00871460" w:rsidP="00FD7AB2"/>
    <w:p w:rsidR="00871460" w:rsidRPr="00B27383" w:rsidRDefault="00871460" w:rsidP="00FD7AB2">
      <w:pPr>
        <w:spacing w:line="240" w:lineRule="auto"/>
        <w:ind w:left="360"/>
      </w:pPr>
      <w:r>
        <w:t xml:space="preserve">17. PHYS </w:t>
      </w:r>
      <w:r>
        <w:rPr>
          <w:i/>
        </w:rPr>
        <w:t>Short Answer</w:t>
      </w:r>
      <w:r>
        <w:t xml:space="preserve"> – Which theorem, now readily used in theoretical physics, </w:t>
      </w:r>
      <w:r w:rsidRPr="00B27383">
        <w:t>states that any differentiable symmetry of the action of a physical system has a corresponding conservation law</w:t>
      </w:r>
      <w:r>
        <w:t>?</w:t>
      </w:r>
    </w:p>
    <w:p w:rsidR="00871460" w:rsidRDefault="00871460" w:rsidP="00FD7AB2"/>
    <w:p w:rsidR="00871460" w:rsidRDefault="00871460" w:rsidP="00FD7AB2">
      <w:pPr>
        <w:ind w:left="1440"/>
      </w:pPr>
      <w:r>
        <w:t>ANSWER: Noether’s First Theorem</w:t>
      </w:r>
    </w:p>
    <w:p w:rsidR="00871460" w:rsidRDefault="00871460" w:rsidP="00FD7AB2">
      <w:pPr>
        <w:pStyle w:val="ListParagraph"/>
        <w:ind w:left="0"/>
      </w:pPr>
    </w:p>
    <w:p w:rsidR="00871460" w:rsidRDefault="00871460" w:rsidP="00C1556C">
      <w:pPr>
        <w:pStyle w:val="ListParagraph"/>
        <w:ind w:left="0"/>
      </w:pPr>
    </w:p>
    <w:p w:rsidR="00871460" w:rsidRDefault="00871460" w:rsidP="00C1556C">
      <w:pPr>
        <w:pStyle w:val="ListParagraph"/>
        <w:ind w:left="0"/>
        <w:jc w:val="center"/>
      </w:pPr>
      <w:r>
        <w:t>TOSS-UP</w:t>
      </w:r>
    </w:p>
    <w:p w:rsidR="00871460" w:rsidRDefault="00871460" w:rsidP="00C1556C">
      <w:pPr>
        <w:pStyle w:val="ListParagraph"/>
        <w:ind w:left="0"/>
      </w:pPr>
    </w:p>
    <w:p w:rsidR="00871460" w:rsidRDefault="00871460" w:rsidP="008E76AB">
      <w:pPr>
        <w:numPr>
          <w:ilvl w:val="0"/>
          <w:numId w:val="25"/>
        </w:numPr>
        <w:spacing w:line="240" w:lineRule="auto"/>
      </w:pPr>
      <w:r>
        <w:t xml:space="preserve">PHYS </w:t>
      </w:r>
      <w:r>
        <w:rPr>
          <w:i/>
          <w:iCs/>
        </w:rPr>
        <w:t>Multiple Choice</w:t>
      </w:r>
      <w:r>
        <w:t xml:space="preserve"> Which series in atomic hydrogen emission spectra covers the ultraviolet region?</w:t>
      </w:r>
    </w:p>
    <w:p w:rsidR="00871460" w:rsidRDefault="00871460" w:rsidP="00C1556C">
      <w:pPr>
        <w:ind w:left="1440"/>
      </w:pPr>
      <w:r>
        <w:t>W. Lyman</w:t>
      </w:r>
    </w:p>
    <w:p w:rsidR="00871460" w:rsidRDefault="00871460" w:rsidP="00C1556C">
      <w:pPr>
        <w:ind w:left="1440"/>
      </w:pPr>
      <w:r>
        <w:t>X. Balmer</w:t>
      </w:r>
    </w:p>
    <w:p w:rsidR="00871460" w:rsidRDefault="00871460" w:rsidP="00C1556C">
      <w:pPr>
        <w:ind w:left="1440"/>
      </w:pPr>
      <w:r>
        <w:t>Y. Paschen</w:t>
      </w:r>
    </w:p>
    <w:p w:rsidR="00871460" w:rsidRDefault="00871460" w:rsidP="00C1556C">
      <w:pPr>
        <w:ind w:left="1440"/>
      </w:pPr>
      <w:r>
        <w:t>Z. Brackett</w:t>
      </w:r>
    </w:p>
    <w:p w:rsidR="00871460" w:rsidRDefault="00871460" w:rsidP="00C1556C"/>
    <w:p w:rsidR="00871460" w:rsidRDefault="00871460" w:rsidP="00C1556C">
      <w:pPr>
        <w:pStyle w:val="ListParagraph"/>
      </w:pPr>
      <w:r>
        <w:t>ANSWER: W. LYMAN</w:t>
      </w:r>
    </w:p>
    <w:p w:rsidR="00871460" w:rsidRDefault="00871460" w:rsidP="00C1556C">
      <w:pPr>
        <w:pStyle w:val="ListParagraph"/>
      </w:pPr>
    </w:p>
    <w:p w:rsidR="00871460" w:rsidRDefault="00871460" w:rsidP="00C1556C">
      <w:pPr>
        <w:pStyle w:val="ListParagraph"/>
        <w:ind w:left="0"/>
        <w:jc w:val="center"/>
      </w:pPr>
      <w:r>
        <w:t>BONUS</w:t>
      </w:r>
    </w:p>
    <w:p w:rsidR="00871460" w:rsidRDefault="00871460" w:rsidP="00C1556C">
      <w:pPr>
        <w:pStyle w:val="ListParagraph"/>
        <w:ind w:left="0"/>
      </w:pPr>
    </w:p>
    <w:p w:rsidR="00871460" w:rsidRDefault="00871460" w:rsidP="008E76AB">
      <w:pPr>
        <w:numPr>
          <w:ilvl w:val="0"/>
          <w:numId w:val="26"/>
        </w:numPr>
        <w:spacing w:line="240" w:lineRule="auto"/>
      </w:pPr>
      <w:r>
        <w:t xml:space="preserve">HYS </w:t>
      </w:r>
      <w:r>
        <w:rPr>
          <w:i/>
          <w:iCs/>
        </w:rPr>
        <w:t>Short Answer</w:t>
      </w:r>
      <w:r>
        <w:t xml:space="preserve"> Given that Planck’s constant is 6.6 times 10 to the negative 34 J s, calculate the wavelength associated with a mass of 3.3 times 10 to the negative 30 kg moving at a velocity of 20 meters per second?</w:t>
      </w:r>
    </w:p>
    <w:p w:rsidR="00871460" w:rsidRDefault="00871460" w:rsidP="00C1556C">
      <w:pPr>
        <w:spacing w:line="240" w:lineRule="auto"/>
        <w:ind w:left="360"/>
      </w:pPr>
    </w:p>
    <w:p w:rsidR="00871460" w:rsidRDefault="00871460" w:rsidP="00C1556C">
      <w:pPr>
        <w:pStyle w:val="ListParagraph"/>
      </w:pPr>
      <w:r>
        <w:t>ANSWER: 10 TO THE NEGATIVE 5 METERS</w:t>
      </w:r>
    </w:p>
    <w:p w:rsidR="00871460" w:rsidRDefault="00871460" w:rsidP="00C1556C">
      <w:pPr>
        <w:pStyle w:val="ListParagraph"/>
        <w:ind w:left="0"/>
        <w:jc w:val="center"/>
      </w:pPr>
    </w:p>
    <w:p w:rsidR="00871460" w:rsidRDefault="00871460" w:rsidP="00A42A1E">
      <w:pPr>
        <w:pStyle w:val="ListParagraph"/>
        <w:ind w:left="0"/>
        <w:jc w:val="center"/>
      </w:pPr>
      <w:r>
        <w:t>TOSS-UP</w:t>
      </w:r>
    </w:p>
    <w:p w:rsidR="00871460" w:rsidRDefault="00871460" w:rsidP="00A42A1E">
      <w:pPr>
        <w:pStyle w:val="ListParagraph"/>
        <w:ind w:left="0"/>
      </w:pPr>
    </w:p>
    <w:p w:rsidR="00871460" w:rsidRDefault="00871460" w:rsidP="008E76AB">
      <w:pPr>
        <w:numPr>
          <w:ilvl w:val="0"/>
          <w:numId w:val="27"/>
        </w:numPr>
        <w:spacing w:line="240" w:lineRule="auto"/>
      </w:pPr>
      <w:r>
        <w:t xml:space="preserve">PHYS </w:t>
      </w:r>
      <w:r>
        <w:rPr>
          <w:i/>
          <w:iCs/>
        </w:rPr>
        <w:t>Short Answer</w:t>
      </w:r>
      <w:r>
        <w:t xml:space="preserve"> This phenomenon was a prediction of late 19</w:t>
      </w:r>
      <w:r w:rsidRPr="00A42A1E">
        <w:rPr>
          <w:vertAlign w:val="superscript"/>
        </w:rPr>
        <w:t>th</w:t>
      </w:r>
      <w:r>
        <w:t xml:space="preserve"> century claccical physics that an ideal black body in thermal equilibrium will emit radiation with infinite power. Einstein pointed out a solution to the problem presented by this prediction. What was the prediction called?</w:t>
      </w:r>
    </w:p>
    <w:p w:rsidR="00871460" w:rsidRDefault="00871460" w:rsidP="00A42A1E"/>
    <w:p w:rsidR="00871460" w:rsidRDefault="00871460" w:rsidP="00A42A1E">
      <w:pPr>
        <w:pStyle w:val="ListParagraph"/>
      </w:pPr>
      <w:r>
        <w:t>ANSWER: ULTRAVIOLET CATASTROPHE</w:t>
      </w:r>
    </w:p>
    <w:p w:rsidR="00871460" w:rsidRDefault="00871460" w:rsidP="00013BA6">
      <w:pPr>
        <w:pStyle w:val="ListParagraph"/>
        <w:ind w:left="0"/>
      </w:pPr>
    </w:p>
    <w:p w:rsidR="00871460" w:rsidRDefault="00871460" w:rsidP="00C1556C">
      <w:pPr>
        <w:pStyle w:val="ListParagraph"/>
        <w:ind w:left="0"/>
        <w:jc w:val="center"/>
      </w:pPr>
      <w:r>
        <w:t>BONUS</w:t>
      </w:r>
    </w:p>
    <w:p w:rsidR="00871460" w:rsidRDefault="00871460" w:rsidP="00C1556C">
      <w:pPr>
        <w:pStyle w:val="ListParagraph"/>
        <w:ind w:left="0"/>
        <w:jc w:val="center"/>
      </w:pPr>
    </w:p>
    <w:p w:rsidR="00871460" w:rsidRDefault="00871460" w:rsidP="008E76AB">
      <w:pPr>
        <w:pStyle w:val="ListParagraph"/>
        <w:numPr>
          <w:ilvl w:val="0"/>
          <w:numId w:val="28"/>
        </w:numPr>
      </w:pPr>
      <w:r>
        <w:t xml:space="preserve">PHYS </w:t>
      </w:r>
      <w:r>
        <w:rPr>
          <w:i/>
          <w:iCs/>
        </w:rPr>
        <w:t xml:space="preserve">VISUAL </w:t>
      </w:r>
      <w:r>
        <w:t>The following question pertain to subatomic particles:</w:t>
      </w:r>
    </w:p>
    <w:p w:rsidR="00871460" w:rsidRDefault="00871460" w:rsidP="00A42A1E">
      <w:pPr>
        <w:pStyle w:val="ListParagraph"/>
        <w:ind w:left="1080"/>
      </w:pPr>
      <w:r>
        <w:t xml:space="preserve">1. What subatomic particles are represented by figures A-D? </w:t>
      </w:r>
      <w:r>
        <w:tab/>
      </w:r>
    </w:p>
    <w:p w:rsidR="00871460" w:rsidRDefault="00871460" w:rsidP="00A42A1E">
      <w:pPr>
        <w:pStyle w:val="ListParagraph"/>
        <w:ind w:firstLine="360"/>
      </w:pPr>
      <w:r>
        <w:t>2. If an interaction between figure B and figure C were to occur, what would this interaction be called?</w:t>
      </w:r>
    </w:p>
    <w:p w:rsidR="00871460" w:rsidRDefault="00871460" w:rsidP="00A42A1E">
      <w:pPr>
        <w:pStyle w:val="ListParagraph"/>
        <w:ind w:firstLine="360"/>
      </w:pPr>
      <w:r>
        <w:t>3. Which force is figure D thought to be responsible for?</w:t>
      </w:r>
    </w:p>
    <w:p w:rsidR="00871460" w:rsidRDefault="00871460" w:rsidP="00724020">
      <w:pPr>
        <w:pStyle w:val="ListParagraph"/>
        <w:ind w:left="1440"/>
      </w:pPr>
    </w:p>
    <w:p w:rsidR="00871460" w:rsidRDefault="00871460" w:rsidP="008866CF">
      <w:pPr>
        <w:pStyle w:val="ListParagraph"/>
      </w:pPr>
      <w:r>
        <w:t>ANSWER: 1. A: PROTON, B: ANTINEUTRON, C: NEUTRON, D: PION; 2. ANNIHILATION; 3. STRONG NUCLEAR FORCE</w:t>
      </w:r>
    </w:p>
    <w:p w:rsidR="00871460" w:rsidRDefault="00871460" w:rsidP="00A42A1E">
      <w:pPr>
        <w:pStyle w:val="ListParagraph"/>
        <w:ind w:left="0"/>
      </w:pPr>
    </w:p>
    <w:p w:rsidR="00871460" w:rsidRDefault="00871460" w:rsidP="00C427C4">
      <w:pPr>
        <w:pStyle w:val="ListParagraph"/>
        <w:ind w:left="0"/>
        <w:jc w:val="center"/>
      </w:pPr>
      <w:r>
        <w:t>TOSS-UP</w:t>
      </w:r>
    </w:p>
    <w:p w:rsidR="00871460" w:rsidRDefault="00871460" w:rsidP="00C427C4">
      <w:pPr>
        <w:pStyle w:val="ListParagraph"/>
        <w:ind w:left="0"/>
      </w:pPr>
    </w:p>
    <w:p w:rsidR="00871460" w:rsidRDefault="00871460" w:rsidP="008E76AB">
      <w:pPr>
        <w:numPr>
          <w:ilvl w:val="0"/>
          <w:numId w:val="28"/>
        </w:numPr>
        <w:spacing w:line="240" w:lineRule="auto"/>
      </w:pPr>
      <w:r>
        <w:t xml:space="preserve">ENER </w:t>
      </w:r>
      <w:r>
        <w:rPr>
          <w:i/>
          <w:iCs/>
        </w:rPr>
        <w:t>Short Answer</w:t>
      </w:r>
      <w:r>
        <w:t xml:space="preserve"> What type of alternative energy accounts for almost all of the electricity from renewable sources?</w:t>
      </w:r>
    </w:p>
    <w:p w:rsidR="00871460" w:rsidRDefault="00871460" w:rsidP="00C427C4"/>
    <w:p w:rsidR="00871460" w:rsidRDefault="00871460" w:rsidP="00C427C4">
      <w:pPr>
        <w:pStyle w:val="ListParagraph"/>
        <w:ind w:left="0" w:firstLine="720"/>
      </w:pPr>
      <w:r>
        <w:t>ANSWER: HYDROELECTRIC ENERGY</w:t>
      </w:r>
    </w:p>
    <w:p w:rsidR="00871460" w:rsidRDefault="00871460" w:rsidP="00A42A1E">
      <w:pPr>
        <w:pStyle w:val="ListParagraph"/>
        <w:ind w:left="0"/>
      </w:pPr>
    </w:p>
    <w:p w:rsidR="00871460" w:rsidRDefault="00871460" w:rsidP="00C427C4">
      <w:pPr>
        <w:pStyle w:val="ListParagraph"/>
        <w:ind w:left="0"/>
        <w:jc w:val="center"/>
      </w:pPr>
      <w:r>
        <w:t>BONUS</w:t>
      </w:r>
    </w:p>
    <w:p w:rsidR="00871460" w:rsidRDefault="00871460" w:rsidP="00A42A1E">
      <w:pPr>
        <w:pStyle w:val="ListParagraph"/>
        <w:ind w:left="0"/>
      </w:pPr>
    </w:p>
    <w:p w:rsidR="00871460" w:rsidRDefault="00871460" w:rsidP="008E76AB">
      <w:pPr>
        <w:pStyle w:val="ListParagraph"/>
        <w:numPr>
          <w:ilvl w:val="0"/>
          <w:numId w:val="27"/>
        </w:numPr>
      </w:pPr>
      <w:r>
        <w:t xml:space="preserve">ENER </w:t>
      </w:r>
      <w:r>
        <w:rPr>
          <w:i/>
          <w:iCs/>
        </w:rPr>
        <w:t xml:space="preserve">VISUAL </w:t>
      </w:r>
      <w:r>
        <w:t>The following questions concern wind turbines:</w:t>
      </w:r>
    </w:p>
    <w:p w:rsidR="00871460" w:rsidRDefault="00871460" w:rsidP="00C427C4">
      <w:pPr>
        <w:pStyle w:val="ListParagraph"/>
        <w:ind w:left="1080"/>
      </w:pPr>
      <w:r>
        <w:t xml:space="preserve">1. Classify the three wind turbines as either HAWT or VAWT. </w:t>
      </w:r>
      <w:r>
        <w:tab/>
      </w:r>
    </w:p>
    <w:p w:rsidR="00871460" w:rsidRDefault="00871460" w:rsidP="00C427C4">
      <w:pPr>
        <w:pStyle w:val="ListParagraph"/>
        <w:ind w:left="1080"/>
      </w:pPr>
      <w:r>
        <w:t>2. What are the specific names of each of the three turbines?</w:t>
      </w:r>
    </w:p>
    <w:p w:rsidR="00871460" w:rsidRDefault="00871460" w:rsidP="00C427C4">
      <w:pPr>
        <w:pStyle w:val="ListParagraph"/>
        <w:ind w:firstLine="360"/>
      </w:pPr>
      <w:r>
        <w:t>3. Name any of the three turbines that could be used efficiently in an area of high wind variability.</w:t>
      </w:r>
    </w:p>
    <w:p w:rsidR="00871460" w:rsidRDefault="00871460" w:rsidP="008866CF">
      <w:pPr>
        <w:pStyle w:val="ListParagraph"/>
      </w:pPr>
    </w:p>
    <w:p w:rsidR="00871460" w:rsidRDefault="00871460" w:rsidP="008866CF">
      <w:pPr>
        <w:pStyle w:val="ListParagraph"/>
      </w:pPr>
      <w:r>
        <w:t xml:space="preserve">ANSWER: 1. A: VAWT, B: HAWT; 2. A: SAVONIUS, B: MODERN, C: GIROMILL; 3. A AND C </w:t>
      </w:r>
    </w:p>
    <w:p w:rsidR="00871460" w:rsidRDefault="00871460" w:rsidP="008866CF">
      <w:pPr>
        <w:pStyle w:val="ListParagraph"/>
      </w:pPr>
    </w:p>
    <w:p w:rsidR="00871460" w:rsidRDefault="00871460" w:rsidP="00C00127">
      <w:pPr>
        <w:pStyle w:val="ListParagraph"/>
        <w:ind w:left="0"/>
        <w:jc w:val="center"/>
      </w:pPr>
      <w:r>
        <w:t>TOSS-UP</w:t>
      </w:r>
    </w:p>
    <w:p w:rsidR="00871460" w:rsidRDefault="00871460" w:rsidP="00C00127">
      <w:pPr>
        <w:pStyle w:val="ListParagraph"/>
        <w:ind w:left="0"/>
      </w:pPr>
    </w:p>
    <w:p w:rsidR="00871460" w:rsidRDefault="00871460" w:rsidP="00C00127">
      <w:pPr>
        <w:numPr>
          <w:ilvl w:val="0"/>
          <w:numId w:val="27"/>
        </w:numPr>
        <w:spacing w:line="240" w:lineRule="auto"/>
      </w:pPr>
      <w:r>
        <w:t xml:space="preserve">ENER </w:t>
      </w:r>
      <w:r>
        <w:rPr>
          <w:i/>
          <w:iCs/>
        </w:rPr>
        <w:t>Multiple Choice</w:t>
      </w:r>
      <w:r>
        <w:t xml:space="preserve"> What type of nuclear reactor generates new fissible material at a greater rate than it consumes such material, and, unlike normal reactors, is able to use almost all of its initial fissionable material?</w:t>
      </w:r>
    </w:p>
    <w:p w:rsidR="00871460" w:rsidRDefault="00871460" w:rsidP="00C00127">
      <w:pPr>
        <w:ind w:left="1440"/>
      </w:pPr>
      <w:r>
        <w:t>W. Fast neutron reactor</w:t>
      </w:r>
    </w:p>
    <w:p w:rsidR="00871460" w:rsidRDefault="00871460" w:rsidP="00C00127">
      <w:pPr>
        <w:ind w:left="1440"/>
      </w:pPr>
      <w:r>
        <w:t>X. Breeder reactor</w:t>
      </w:r>
    </w:p>
    <w:p w:rsidR="00871460" w:rsidRDefault="00871460" w:rsidP="00C00127">
      <w:pPr>
        <w:ind w:left="1440"/>
      </w:pPr>
      <w:r>
        <w:t>Y. Heavy water reactor</w:t>
      </w:r>
    </w:p>
    <w:p w:rsidR="00871460" w:rsidRDefault="00871460" w:rsidP="00C00127">
      <w:pPr>
        <w:ind w:left="720" w:firstLine="720"/>
      </w:pPr>
      <w:r>
        <w:t>Z. Thermal reactor</w:t>
      </w:r>
    </w:p>
    <w:p w:rsidR="00871460" w:rsidRDefault="00871460" w:rsidP="00C00127">
      <w:pPr>
        <w:ind w:left="720" w:firstLine="720"/>
      </w:pPr>
    </w:p>
    <w:p w:rsidR="00871460" w:rsidRDefault="00871460" w:rsidP="00C00127">
      <w:pPr>
        <w:pStyle w:val="ListParagraph"/>
        <w:ind w:left="0" w:firstLine="720"/>
      </w:pPr>
      <w:r>
        <w:t>ANSWER: X. BREEDER REACTOR</w:t>
      </w:r>
    </w:p>
    <w:p w:rsidR="00871460" w:rsidRDefault="00871460" w:rsidP="00C00127">
      <w:pPr>
        <w:pStyle w:val="ListParagraph"/>
        <w:ind w:left="0"/>
      </w:pPr>
    </w:p>
    <w:p w:rsidR="00871460" w:rsidRDefault="00871460" w:rsidP="00C00127">
      <w:pPr>
        <w:pStyle w:val="ListParagraph"/>
        <w:ind w:left="0"/>
      </w:pPr>
    </w:p>
    <w:p w:rsidR="00871460" w:rsidRDefault="00871460" w:rsidP="008E76AB">
      <w:pPr>
        <w:pStyle w:val="ListParagraph"/>
        <w:numPr>
          <w:ilvl w:val="0"/>
          <w:numId w:val="28"/>
        </w:numPr>
      </w:pPr>
      <w:r>
        <w:t xml:space="preserve">ENER </w:t>
      </w:r>
      <w:r>
        <w:rPr>
          <w:i/>
          <w:iCs/>
        </w:rPr>
        <w:t xml:space="preserve">VISUAL </w:t>
      </w:r>
      <w:r>
        <w:t>The following questions concern the internal design of nuclear reactors:</w:t>
      </w:r>
    </w:p>
    <w:p w:rsidR="00871460" w:rsidRDefault="00871460" w:rsidP="00C00127">
      <w:pPr>
        <w:pStyle w:val="ListParagraph"/>
        <w:ind w:left="1080"/>
      </w:pPr>
      <w:r>
        <w:t xml:space="preserve">1. Name objects A-D. </w:t>
      </w:r>
      <w:r>
        <w:tab/>
      </w:r>
    </w:p>
    <w:p w:rsidR="00871460" w:rsidRDefault="00871460" w:rsidP="00C00127">
      <w:pPr>
        <w:pStyle w:val="ListParagraph"/>
        <w:ind w:firstLine="360"/>
      </w:pPr>
      <w:r>
        <w:t>2. What is the alloy that is most commonly used in Object B?</w:t>
      </w:r>
    </w:p>
    <w:p w:rsidR="00871460" w:rsidRDefault="00871460" w:rsidP="00C00127">
      <w:pPr>
        <w:pStyle w:val="ListParagraph"/>
        <w:ind w:firstLine="360"/>
      </w:pPr>
      <w:r>
        <w:t>3. If you were to classify this reactor based on its coolant, what specific type of nuclear reactor would this diagram represent?</w:t>
      </w:r>
    </w:p>
    <w:p w:rsidR="00871460" w:rsidRDefault="00871460" w:rsidP="00597CF7">
      <w:pPr>
        <w:pStyle w:val="ListParagraph"/>
      </w:pPr>
    </w:p>
    <w:p w:rsidR="00871460" w:rsidRDefault="00871460" w:rsidP="00597CF7">
      <w:pPr>
        <w:pStyle w:val="ListParagraph"/>
      </w:pPr>
      <w:r>
        <w:t xml:space="preserve">ANSWER: 1. A: CONTAINMENT BUILDING, B: CONTROL RODS, C: FUEL RODS, D: REACTION VESSEL; 2. SILVER-INDIUM-CADMIUM; 3. PRESSURIZED WATER REACTOR (PWR) </w:t>
      </w:r>
    </w:p>
    <w:p w:rsidR="00871460" w:rsidRDefault="00871460" w:rsidP="008866CF">
      <w:pPr>
        <w:pStyle w:val="ListParagraph"/>
      </w:pPr>
    </w:p>
    <w:p w:rsidR="00871460" w:rsidRDefault="00871460" w:rsidP="00FD7AB2">
      <w:pPr>
        <w:jc w:val="center"/>
        <w:rPr>
          <w:szCs w:val="24"/>
        </w:rPr>
      </w:pPr>
      <w:r>
        <w:rPr>
          <w:szCs w:val="24"/>
        </w:rPr>
        <w:t>TOSS-UP</w:t>
      </w:r>
    </w:p>
    <w:p w:rsidR="00871460" w:rsidRDefault="00871460" w:rsidP="00FD7AB2">
      <w:pPr>
        <w:jc w:val="center"/>
        <w:rPr>
          <w:szCs w:val="24"/>
        </w:rPr>
      </w:pPr>
    </w:p>
    <w:p w:rsidR="00871460" w:rsidRDefault="00871460" w:rsidP="00FD7AB2">
      <w:pPr>
        <w:pStyle w:val="ListParagraph"/>
        <w:numPr>
          <w:ilvl w:val="0"/>
          <w:numId w:val="28"/>
        </w:numPr>
        <w:rPr>
          <w:szCs w:val="24"/>
        </w:rPr>
      </w:pPr>
      <w:r>
        <w:rPr>
          <w:szCs w:val="24"/>
        </w:rPr>
        <w:t xml:space="preserve">MATH </w:t>
      </w:r>
      <w:r>
        <w:rPr>
          <w:i/>
          <w:szCs w:val="24"/>
        </w:rPr>
        <w:t xml:space="preserve">Short Answer </w:t>
      </w:r>
      <w:r>
        <w:rPr>
          <w:szCs w:val="24"/>
        </w:rPr>
        <w:t>Two cards are drawn one after the other from a standard deck of cards. What is the probability that the second card drawn is an ace of spades?</w:t>
      </w:r>
    </w:p>
    <w:p w:rsidR="00871460" w:rsidRDefault="00871460" w:rsidP="00FD7AB2">
      <w:pPr>
        <w:pStyle w:val="ListParagraph"/>
        <w:rPr>
          <w:szCs w:val="24"/>
        </w:rPr>
      </w:pPr>
    </w:p>
    <w:p w:rsidR="00871460" w:rsidRDefault="00871460" w:rsidP="00FD7AB2">
      <w:pPr>
        <w:pStyle w:val="ListParagraph"/>
        <w:rPr>
          <w:szCs w:val="24"/>
        </w:rPr>
      </w:pPr>
      <w:r>
        <w:rPr>
          <w:szCs w:val="24"/>
        </w:rPr>
        <w:t xml:space="preserve">ANSWER: Z. 1/51 </w:t>
      </w:r>
    </w:p>
    <w:p w:rsidR="00871460" w:rsidRDefault="00871460" w:rsidP="00FD7AB2">
      <w:pPr>
        <w:pStyle w:val="ListParagraph"/>
        <w:rPr>
          <w:szCs w:val="24"/>
        </w:rPr>
      </w:pPr>
    </w:p>
    <w:p w:rsidR="00871460" w:rsidRDefault="00871460" w:rsidP="00FD7AB2">
      <w:pPr>
        <w:jc w:val="center"/>
        <w:rPr>
          <w:szCs w:val="24"/>
        </w:rPr>
      </w:pPr>
      <w:r>
        <w:rPr>
          <w:szCs w:val="24"/>
        </w:rPr>
        <w:t>BONUS</w:t>
      </w:r>
    </w:p>
    <w:p w:rsidR="00871460" w:rsidRDefault="00871460" w:rsidP="00FD7AB2">
      <w:pPr>
        <w:jc w:val="center"/>
        <w:rPr>
          <w:szCs w:val="24"/>
        </w:rPr>
      </w:pPr>
    </w:p>
    <w:p w:rsidR="00871460" w:rsidRPr="002C7485" w:rsidRDefault="00871460" w:rsidP="008E76AB">
      <w:pPr>
        <w:pStyle w:val="ListParagraph"/>
        <w:numPr>
          <w:ilvl w:val="0"/>
          <w:numId w:val="27"/>
        </w:numPr>
        <w:rPr>
          <w:rStyle w:val="apple-style-span"/>
          <w:szCs w:val="24"/>
        </w:rPr>
      </w:pPr>
      <w:r>
        <w:rPr>
          <w:szCs w:val="24"/>
        </w:rPr>
        <w:t>MATH</w:t>
      </w:r>
      <w:r w:rsidRPr="008E126E">
        <w:rPr>
          <w:szCs w:val="24"/>
        </w:rPr>
        <w:t xml:space="preserve"> </w:t>
      </w:r>
      <w:r w:rsidRPr="002C7485">
        <w:rPr>
          <w:i/>
          <w:szCs w:val="24"/>
        </w:rPr>
        <w:t>Short Answer</w:t>
      </w:r>
      <w:r w:rsidRPr="002C7485">
        <w:rPr>
          <w:szCs w:val="24"/>
        </w:rPr>
        <w:t xml:space="preserve"> </w:t>
      </w:r>
      <w:r w:rsidRPr="009000AD">
        <w:rPr>
          <w:szCs w:val="24"/>
        </w:rPr>
        <w:t>There are 7 keys in a key ring. If two more keys are to be added in the ring at random, what is the probability that two keys will be adjacent?</w:t>
      </w:r>
    </w:p>
    <w:p w:rsidR="00871460" w:rsidRPr="002C7485" w:rsidRDefault="00871460" w:rsidP="00FD7AB2">
      <w:pPr>
        <w:pStyle w:val="ListParagraph"/>
        <w:rPr>
          <w:szCs w:val="24"/>
        </w:rPr>
      </w:pPr>
      <w:r w:rsidRPr="002C7485">
        <w:rPr>
          <w:szCs w:val="24"/>
        </w:rPr>
        <w:tab/>
      </w:r>
    </w:p>
    <w:p w:rsidR="00871460" w:rsidRDefault="00871460" w:rsidP="00FD7AB2">
      <w:pPr>
        <w:pStyle w:val="ListParagraph"/>
        <w:rPr>
          <w:szCs w:val="24"/>
        </w:rPr>
      </w:pPr>
      <w:r w:rsidRPr="008E126E">
        <w:rPr>
          <w:szCs w:val="24"/>
        </w:rPr>
        <w:t>A</w:t>
      </w:r>
      <w:r>
        <w:rPr>
          <w:szCs w:val="24"/>
        </w:rPr>
        <w:t>NSWER: ¼</w:t>
      </w:r>
    </w:p>
    <w:p w:rsidR="00871460" w:rsidRDefault="00871460" w:rsidP="00FD7AB2">
      <w:pPr>
        <w:pStyle w:val="ListParagraph"/>
        <w:rPr>
          <w:szCs w:val="24"/>
        </w:rPr>
      </w:pPr>
    </w:p>
    <w:p w:rsidR="00871460" w:rsidRDefault="00871460" w:rsidP="00FD7AB2">
      <w:pPr>
        <w:jc w:val="center"/>
        <w:rPr>
          <w:szCs w:val="24"/>
        </w:rPr>
      </w:pPr>
      <w:r>
        <w:rPr>
          <w:szCs w:val="24"/>
        </w:rPr>
        <w:t>TOSS-UP</w:t>
      </w:r>
    </w:p>
    <w:p w:rsidR="00871460" w:rsidRDefault="00871460" w:rsidP="00FD7AB2">
      <w:pPr>
        <w:jc w:val="center"/>
        <w:rPr>
          <w:szCs w:val="24"/>
        </w:rPr>
      </w:pPr>
    </w:p>
    <w:p w:rsidR="00871460" w:rsidRDefault="00871460" w:rsidP="00FD7AB2">
      <w:pPr>
        <w:pStyle w:val="ListParagraph"/>
        <w:numPr>
          <w:ilvl w:val="0"/>
          <w:numId w:val="27"/>
        </w:numPr>
        <w:rPr>
          <w:szCs w:val="24"/>
        </w:rPr>
      </w:pPr>
      <w:r>
        <w:rPr>
          <w:szCs w:val="24"/>
        </w:rPr>
        <w:t xml:space="preserve">MATH </w:t>
      </w:r>
      <w:r>
        <w:rPr>
          <w:i/>
          <w:szCs w:val="24"/>
        </w:rPr>
        <w:t>Short Answer</w:t>
      </w:r>
      <w:r>
        <w:rPr>
          <w:szCs w:val="24"/>
        </w:rPr>
        <w:t xml:space="preserve"> </w:t>
      </w:r>
      <w:r>
        <w:rPr>
          <w:color w:val="1C1E1F"/>
          <w:szCs w:val="24"/>
        </w:rPr>
        <w:t>Find the value of the definite integral from -2 to 2 of x cubed plus x dx.</w:t>
      </w:r>
      <w:r>
        <w:rPr>
          <w:szCs w:val="24"/>
        </w:rPr>
        <w:t xml:space="preserve"> </w:t>
      </w:r>
    </w:p>
    <w:p w:rsidR="00871460" w:rsidRDefault="00871460" w:rsidP="00FD7AB2">
      <w:pPr>
        <w:pStyle w:val="ListParagraph"/>
        <w:rPr>
          <w:szCs w:val="24"/>
        </w:rPr>
      </w:pPr>
    </w:p>
    <w:p w:rsidR="00871460" w:rsidRDefault="00871460" w:rsidP="00FD7AB2">
      <w:pPr>
        <w:pStyle w:val="ListParagraph"/>
        <w:rPr>
          <w:szCs w:val="24"/>
        </w:rPr>
      </w:pPr>
      <w:r>
        <w:rPr>
          <w:szCs w:val="24"/>
        </w:rPr>
        <w:t>ANSWER: ZERO</w:t>
      </w:r>
    </w:p>
    <w:p w:rsidR="00871460" w:rsidRDefault="00871460" w:rsidP="00FD7AB2">
      <w:pPr>
        <w:rPr>
          <w:szCs w:val="24"/>
        </w:rPr>
      </w:pPr>
    </w:p>
    <w:p w:rsidR="00871460" w:rsidRDefault="00871460" w:rsidP="00FD7AB2">
      <w:pPr>
        <w:jc w:val="center"/>
        <w:rPr>
          <w:szCs w:val="24"/>
        </w:rPr>
      </w:pPr>
      <w:r>
        <w:rPr>
          <w:szCs w:val="24"/>
        </w:rPr>
        <w:t>BONUS</w:t>
      </w:r>
    </w:p>
    <w:p w:rsidR="00871460" w:rsidRDefault="00871460" w:rsidP="00FD7AB2">
      <w:pPr>
        <w:jc w:val="center"/>
        <w:rPr>
          <w:szCs w:val="24"/>
        </w:rPr>
      </w:pPr>
    </w:p>
    <w:p w:rsidR="00871460" w:rsidRDefault="00871460" w:rsidP="008E76AB">
      <w:pPr>
        <w:pStyle w:val="ListParagraph"/>
        <w:numPr>
          <w:ilvl w:val="0"/>
          <w:numId w:val="28"/>
        </w:numPr>
        <w:rPr>
          <w:szCs w:val="24"/>
        </w:rPr>
      </w:pPr>
      <w:r>
        <w:rPr>
          <w:szCs w:val="24"/>
        </w:rPr>
        <w:t xml:space="preserve">MATH </w:t>
      </w:r>
      <w:r>
        <w:rPr>
          <w:i/>
          <w:szCs w:val="24"/>
        </w:rPr>
        <w:t>Short Answer</w:t>
      </w:r>
      <w:r>
        <w:rPr>
          <w:szCs w:val="24"/>
        </w:rPr>
        <w:t xml:space="preserve"> What is the name for the function named after a German mathematician that describes the relation of the distribution of prime numbers?  </w:t>
      </w:r>
    </w:p>
    <w:p w:rsidR="00871460" w:rsidRDefault="00871460" w:rsidP="00FD7AB2">
      <w:pPr>
        <w:pStyle w:val="ListParagraph"/>
        <w:rPr>
          <w:szCs w:val="24"/>
        </w:rPr>
      </w:pPr>
    </w:p>
    <w:p w:rsidR="00871460" w:rsidRDefault="00871460" w:rsidP="00FD7AB2">
      <w:pPr>
        <w:pStyle w:val="ListParagraph"/>
        <w:rPr>
          <w:szCs w:val="24"/>
        </w:rPr>
      </w:pPr>
      <w:r>
        <w:rPr>
          <w:szCs w:val="24"/>
        </w:rPr>
        <w:t>ANSWER: RIEMANN-ZETA FUNCTION</w:t>
      </w:r>
    </w:p>
    <w:p w:rsidR="00871460" w:rsidRDefault="00871460" w:rsidP="00FD7AB2">
      <w:pPr>
        <w:pStyle w:val="ListParagraph"/>
        <w:ind w:left="0"/>
        <w:rPr>
          <w:szCs w:val="24"/>
        </w:rPr>
      </w:pPr>
    </w:p>
    <w:p w:rsidR="00871460" w:rsidRDefault="00871460" w:rsidP="00FD7AB2">
      <w:pPr>
        <w:jc w:val="center"/>
        <w:rPr>
          <w:szCs w:val="24"/>
        </w:rPr>
      </w:pPr>
      <w:r>
        <w:rPr>
          <w:szCs w:val="24"/>
        </w:rPr>
        <w:t>TOSS-UP</w:t>
      </w:r>
    </w:p>
    <w:p w:rsidR="00871460" w:rsidRDefault="00871460" w:rsidP="00FD7AB2">
      <w:pPr>
        <w:jc w:val="center"/>
        <w:rPr>
          <w:szCs w:val="24"/>
        </w:rPr>
      </w:pPr>
    </w:p>
    <w:p w:rsidR="00871460" w:rsidRDefault="00871460" w:rsidP="00FD7AB2">
      <w:pPr>
        <w:pStyle w:val="ListParagraph"/>
        <w:numPr>
          <w:ilvl w:val="0"/>
          <w:numId w:val="28"/>
        </w:numPr>
        <w:rPr>
          <w:szCs w:val="24"/>
        </w:rPr>
      </w:pPr>
      <w:r>
        <w:rPr>
          <w:szCs w:val="24"/>
        </w:rPr>
        <w:t xml:space="preserve">MATH </w:t>
      </w:r>
      <w:r>
        <w:rPr>
          <w:i/>
          <w:szCs w:val="24"/>
        </w:rPr>
        <w:t xml:space="preserve">Multiple Choice </w:t>
      </w:r>
      <w:r>
        <w:rPr>
          <w:szCs w:val="24"/>
        </w:rPr>
        <w:t>What type of polar equation would the graph of r squared equals a squared times sine 2 theta give?</w:t>
      </w:r>
    </w:p>
    <w:p w:rsidR="00871460" w:rsidRDefault="00871460" w:rsidP="00FD7AB2">
      <w:pPr>
        <w:pStyle w:val="ListParagraph"/>
        <w:ind w:firstLine="720"/>
        <w:rPr>
          <w:szCs w:val="24"/>
        </w:rPr>
      </w:pPr>
      <w:r>
        <w:rPr>
          <w:szCs w:val="24"/>
        </w:rPr>
        <w:t>W. Limacon</w:t>
      </w:r>
    </w:p>
    <w:p w:rsidR="00871460" w:rsidRDefault="00871460" w:rsidP="00FD7AB2">
      <w:pPr>
        <w:pStyle w:val="ListParagraph"/>
        <w:rPr>
          <w:szCs w:val="24"/>
        </w:rPr>
      </w:pPr>
      <w:r>
        <w:rPr>
          <w:szCs w:val="24"/>
        </w:rPr>
        <w:tab/>
        <w:t>X. Lemniscate</w:t>
      </w:r>
    </w:p>
    <w:p w:rsidR="00871460" w:rsidRDefault="00871460" w:rsidP="00FD7AB2">
      <w:pPr>
        <w:pStyle w:val="ListParagraph"/>
        <w:rPr>
          <w:szCs w:val="24"/>
        </w:rPr>
      </w:pPr>
      <w:r>
        <w:rPr>
          <w:szCs w:val="24"/>
        </w:rPr>
        <w:tab/>
        <w:t xml:space="preserve">Y. Rose curve </w:t>
      </w:r>
    </w:p>
    <w:p w:rsidR="00871460" w:rsidRDefault="00871460" w:rsidP="00FD7AB2">
      <w:pPr>
        <w:pStyle w:val="ListParagraph"/>
        <w:rPr>
          <w:szCs w:val="24"/>
        </w:rPr>
      </w:pPr>
      <w:r>
        <w:rPr>
          <w:szCs w:val="24"/>
        </w:rPr>
        <w:tab/>
        <w:t>Z. Cardioid</w:t>
      </w:r>
    </w:p>
    <w:p w:rsidR="00871460" w:rsidRDefault="00871460" w:rsidP="00FD7AB2">
      <w:pPr>
        <w:pStyle w:val="ListParagraph"/>
        <w:rPr>
          <w:szCs w:val="24"/>
        </w:rPr>
      </w:pPr>
    </w:p>
    <w:p w:rsidR="00871460" w:rsidRDefault="00871460" w:rsidP="00FD7AB2">
      <w:pPr>
        <w:pStyle w:val="ListParagraph"/>
        <w:rPr>
          <w:szCs w:val="24"/>
        </w:rPr>
      </w:pPr>
      <w:r>
        <w:rPr>
          <w:szCs w:val="24"/>
        </w:rPr>
        <w:t xml:space="preserve">ANSWER: X. LEMNISCATE </w:t>
      </w:r>
    </w:p>
    <w:p w:rsidR="00871460" w:rsidRDefault="00871460" w:rsidP="00FD7AB2">
      <w:pPr>
        <w:pStyle w:val="ListParagraph"/>
        <w:rPr>
          <w:szCs w:val="24"/>
        </w:rPr>
      </w:pPr>
    </w:p>
    <w:p w:rsidR="00871460" w:rsidRDefault="00871460" w:rsidP="00FD7AB2">
      <w:pPr>
        <w:jc w:val="center"/>
        <w:rPr>
          <w:szCs w:val="24"/>
        </w:rPr>
      </w:pPr>
      <w:r>
        <w:rPr>
          <w:szCs w:val="24"/>
        </w:rPr>
        <w:t>BONUS</w:t>
      </w:r>
    </w:p>
    <w:p w:rsidR="00871460" w:rsidRDefault="00871460" w:rsidP="00FD7AB2">
      <w:pPr>
        <w:jc w:val="center"/>
        <w:rPr>
          <w:szCs w:val="24"/>
        </w:rPr>
      </w:pPr>
    </w:p>
    <w:p w:rsidR="00871460" w:rsidRPr="008E126E" w:rsidRDefault="00871460" w:rsidP="008E76AB">
      <w:pPr>
        <w:pStyle w:val="ListParagraph"/>
        <w:numPr>
          <w:ilvl w:val="0"/>
          <w:numId w:val="27"/>
        </w:numPr>
        <w:rPr>
          <w:rStyle w:val="apple-style-span"/>
          <w:szCs w:val="24"/>
        </w:rPr>
      </w:pPr>
      <w:r>
        <w:rPr>
          <w:szCs w:val="24"/>
        </w:rPr>
        <w:t>MATH</w:t>
      </w:r>
      <w:r w:rsidRPr="008E126E">
        <w:rPr>
          <w:szCs w:val="24"/>
        </w:rPr>
        <w:t xml:space="preserve"> </w:t>
      </w:r>
      <w:r w:rsidRPr="008E126E">
        <w:rPr>
          <w:i/>
          <w:szCs w:val="24"/>
        </w:rPr>
        <w:t>Short Answer</w:t>
      </w:r>
      <w:r>
        <w:rPr>
          <w:szCs w:val="24"/>
        </w:rPr>
        <w:t xml:space="preserve"> If, in a polar equation, r equals 0.5 and theta equals pi over 6, what does y equal when converted into rectangular form?</w:t>
      </w:r>
    </w:p>
    <w:p w:rsidR="00871460" w:rsidRPr="008E126E" w:rsidRDefault="00871460" w:rsidP="00FD7AB2">
      <w:pPr>
        <w:pStyle w:val="ListParagraph"/>
        <w:rPr>
          <w:szCs w:val="24"/>
        </w:rPr>
      </w:pPr>
      <w:r w:rsidRPr="008E126E">
        <w:rPr>
          <w:szCs w:val="24"/>
        </w:rPr>
        <w:tab/>
      </w:r>
    </w:p>
    <w:p w:rsidR="00871460" w:rsidRDefault="00871460" w:rsidP="00FD7AB2">
      <w:pPr>
        <w:pStyle w:val="ListParagraph"/>
        <w:rPr>
          <w:szCs w:val="24"/>
        </w:rPr>
      </w:pPr>
      <w:r w:rsidRPr="008E126E">
        <w:rPr>
          <w:szCs w:val="24"/>
        </w:rPr>
        <w:t>A</w:t>
      </w:r>
      <w:r>
        <w:rPr>
          <w:szCs w:val="24"/>
        </w:rPr>
        <w:t>NSWER: 1</w:t>
      </w:r>
    </w:p>
    <w:p w:rsidR="00871460" w:rsidRDefault="00871460" w:rsidP="00FD7AB2">
      <w:pPr>
        <w:pStyle w:val="ListParagraph"/>
        <w:ind w:left="0"/>
        <w:rPr>
          <w:szCs w:val="24"/>
        </w:rPr>
      </w:pPr>
    </w:p>
    <w:p w:rsidR="00871460" w:rsidRDefault="00871460" w:rsidP="00FD7AB2">
      <w:pPr>
        <w:jc w:val="center"/>
        <w:rPr>
          <w:szCs w:val="24"/>
        </w:rPr>
      </w:pPr>
      <w:r>
        <w:rPr>
          <w:szCs w:val="24"/>
        </w:rPr>
        <w:t>TOSS-UP</w:t>
      </w:r>
    </w:p>
    <w:p w:rsidR="00871460" w:rsidRDefault="00871460" w:rsidP="00FD7AB2">
      <w:pPr>
        <w:jc w:val="center"/>
        <w:rPr>
          <w:szCs w:val="24"/>
        </w:rPr>
      </w:pPr>
    </w:p>
    <w:p w:rsidR="00871460" w:rsidRPr="0034501D" w:rsidRDefault="00871460" w:rsidP="00FD7AB2">
      <w:pPr>
        <w:pStyle w:val="ListParagraph"/>
        <w:numPr>
          <w:ilvl w:val="0"/>
          <w:numId w:val="27"/>
        </w:numPr>
        <w:rPr>
          <w:szCs w:val="24"/>
        </w:rPr>
      </w:pPr>
      <w:r>
        <w:rPr>
          <w:szCs w:val="24"/>
        </w:rPr>
        <w:t>MATH</w:t>
      </w:r>
      <w:r w:rsidRPr="0034501D">
        <w:rPr>
          <w:szCs w:val="24"/>
        </w:rPr>
        <w:t xml:space="preserve"> </w:t>
      </w:r>
      <w:r w:rsidRPr="0034501D">
        <w:rPr>
          <w:i/>
          <w:szCs w:val="24"/>
        </w:rPr>
        <w:t xml:space="preserve">Multiple Choice </w:t>
      </w:r>
      <w:r>
        <w:rPr>
          <w:szCs w:val="24"/>
        </w:rPr>
        <w:t>In the partial fraction decomposition for 1/(x</w:t>
      </w:r>
      <w:r w:rsidRPr="003E7BD7">
        <w:rPr>
          <w:szCs w:val="24"/>
          <w:vertAlign w:val="superscript"/>
        </w:rPr>
        <w:t>5</w:t>
      </w:r>
      <w:r>
        <w:rPr>
          <w:szCs w:val="24"/>
        </w:rPr>
        <w:t xml:space="preserve"> + x</w:t>
      </w:r>
      <w:r w:rsidRPr="003E7BD7">
        <w:rPr>
          <w:szCs w:val="24"/>
          <w:vertAlign w:val="superscript"/>
        </w:rPr>
        <w:t>4</w:t>
      </w:r>
      <w:r>
        <w:rPr>
          <w:szCs w:val="24"/>
        </w:rPr>
        <w:t xml:space="preserve"> – x -1), which of the following polynomials is not one of the denominators of the partial fractions</w:t>
      </w:r>
      <w:r>
        <w:rPr>
          <w:rStyle w:val="apple-style-span"/>
          <w:color w:val="000000"/>
          <w:szCs w:val="24"/>
        </w:rPr>
        <w:t xml:space="preserve">? </w:t>
      </w:r>
    </w:p>
    <w:p w:rsidR="00871460" w:rsidRDefault="00871460" w:rsidP="00FD7AB2">
      <w:pPr>
        <w:pStyle w:val="ListParagraph"/>
        <w:ind w:firstLine="720"/>
        <w:rPr>
          <w:szCs w:val="24"/>
        </w:rPr>
      </w:pPr>
      <w:r>
        <w:rPr>
          <w:szCs w:val="24"/>
        </w:rPr>
        <w:t>W. x - 1</w:t>
      </w:r>
    </w:p>
    <w:p w:rsidR="00871460" w:rsidRDefault="00871460" w:rsidP="00FD7AB2">
      <w:pPr>
        <w:pStyle w:val="ListParagraph"/>
        <w:rPr>
          <w:szCs w:val="24"/>
        </w:rPr>
      </w:pPr>
      <w:r>
        <w:rPr>
          <w:szCs w:val="24"/>
        </w:rPr>
        <w:tab/>
        <w:t>X. (x – 1)</w:t>
      </w:r>
      <w:r w:rsidRPr="004F19E0">
        <w:rPr>
          <w:szCs w:val="24"/>
          <w:vertAlign w:val="superscript"/>
        </w:rPr>
        <w:t>2</w:t>
      </w:r>
    </w:p>
    <w:p w:rsidR="00871460" w:rsidRDefault="00871460" w:rsidP="00FD7AB2">
      <w:pPr>
        <w:pStyle w:val="ListParagraph"/>
        <w:rPr>
          <w:szCs w:val="24"/>
        </w:rPr>
      </w:pPr>
      <w:r>
        <w:rPr>
          <w:szCs w:val="24"/>
        </w:rPr>
        <w:tab/>
        <w:t xml:space="preserve">Y. x + 1 </w:t>
      </w:r>
    </w:p>
    <w:p w:rsidR="00871460" w:rsidRDefault="00871460" w:rsidP="00FD7AB2">
      <w:pPr>
        <w:pStyle w:val="ListParagraph"/>
        <w:rPr>
          <w:szCs w:val="24"/>
        </w:rPr>
      </w:pPr>
      <w:r>
        <w:rPr>
          <w:szCs w:val="24"/>
        </w:rPr>
        <w:tab/>
        <w:t>Z. x</w:t>
      </w:r>
      <w:r w:rsidRPr="004F19E0">
        <w:rPr>
          <w:szCs w:val="24"/>
          <w:vertAlign w:val="superscript"/>
        </w:rPr>
        <w:t>2</w:t>
      </w:r>
      <w:r>
        <w:rPr>
          <w:szCs w:val="24"/>
        </w:rPr>
        <w:t xml:space="preserve"> + 1</w:t>
      </w:r>
    </w:p>
    <w:p w:rsidR="00871460" w:rsidRDefault="00871460" w:rsidP="00FD7AB2">
      <w:pPr>
        <w:pStyle w:val="ListParagraph"/>
        <w:rPr>
          <w:szCs w:val="24"/>
        </w:rPr>
      </w:pPr>
    </w:p>
    <w:p w:rsidR="00871460" w:rsidRDefault="00871460" w:rsidP="00FD7AB2">
      <w:pPr>
        <w:pStyle w:val="ListParagraph"/>
        <w:rPr>
          <w:szCs w:val="24"/>
        </w:rPr>
      </w:pPr>
      <w:r>
        <w:rPr>
          <w:szCs w:val="24"/>
        </w:rPr>
        <w:t>ANSWER: X. (x – 1)</w:t>
      </w:r>
      <w:r w:rsidRPr="004F19E0">
        <w:rPr>
          <w:szCs w:val="24"/>
          <w:vertAlign w:val="superscript"/>
        </w:rPr>
        <w:t>2</w:t>
      </w:r>
    </w:p>
    <w:p w:rsidR="00871460" w:rsidRDefault="00871460" w:rsidP="00FD7AB2">
      <w:pPr>
        <w:pStyle w:val="ListParagraph"/>
        <w:rPr>
          <w:szCs w:val="24"/>
        </w:rPr>
      </w:pPr>
    </w:p>
    <w:p w:rsidR="00871460" w:rsidRDefault="00871460" w:rsidP="00FD7AB2">
      <w:pPr>
        <w:jc w:val="center"/>
        <w:rPr>
          <w:szCs w:val="24"/>
        </w:rPr>
      </w:pPr>
      <w:r>
        <w:rPr>
          <w:szCs w:val="24"/>
        </w:rPr>
        <w:t>BONUS</w:t>
      </w:r>
    </w:p>
    <w:p w:rsidR="00871460" w:rsidRDefault="00871460" w:rsidP="00FD7AB2">
      <w:pPr>
        <w:jc w:val="center"/>
        <w:rPr>
          <w:szCs w:val="24"/>
        </w:rPr>
      </w:pPr>
    </w:p>
    <w:p w:rsidR="00871460" w:rsidRDefault="00871460" w:rsidP="008E76AB">
      <w:pPr>
        <w:pStyle w:val="ListParagraph"/>
        <w:numPr>
          <w:ilvl w:val="0"/>
          <w:numId w:val="28"/>
        </w:numPr>
        <w:rPr>
          <w:szCs w:val="24"/>
        </w:rPr>
      </w:pPr>
      <w:r>
        <w:rPr>
          <w:szCs w:val="24"/>
        </w:rPr>
        <w:t>MATH</w:t>
      </w:r>
      <w:r w:rsidRPr="008E126E">
        <w:rPr>
          <w:szCs w:val="24"/>
        </w:rPr>
        <w:t xml:space="preserve"> </w:t>
      </w:r>
      <w:r w:rsidRPr="008E126E">
        <w:rPr>
          <w:i/>
          <w:szCs w:val="24"/>
        </w:rPr>
        <w:t>Short Answer</w:t>
      </w:r>
      <w:r>
        <w:rPr>
          <w:i/>
          <w:szCs w:val="24"/>
        </w:rPr>
        <w:t xml:space="preserve"> </w:t>
      </w:r>
      <w:r>
        <w:rPr>
          <w:szCs w:val="24"/>
        </w:rPr>
        <w:t>Write the partial fraction decomposition for 5/(x</w:t>
      </w:r>
      <w:r w:rsidRPr="00F53469">
        <w:rPr>
          <w:szCs w:val="24"/>
          <w:vertAlign w:val="superscript"/>
        </w:rPr>
        <w:t>2</w:t>
      </w:r>
      <w:r>
        <w:rPr>
          <w:szCs w:val="24"/>
        </w:rPr>
        <w:t xml:space="preserve"> – 5x +6)?</w:t>
      </w:r>
    </w:p>
    <w:p w:rsidR="00871460" w:rsidRDefault="00871460" w:rsidP="00FD7AB2">
      <w:pPr>
        <w:pStyle w:val="ListParagraph"/>
        <w:rPr>
          <w:szCs w:val="24"/>
        </w:rPr>
      </w:pPr>
    </w:p>
    <w:p w:rsidR="00871460" w:rsidRDefault="00871460" w:rsidP="00FD7AB2">
      <w:pPr>
        <w:pStyle w:val="ListParagraph"/>
        <w:rPr>
          <w:szCs w:val="24"/>
        </w:rPr>
      </w:pPr>
      <w:r w:rsidRPr="008E126E">
        <w:rPr>
          <w:szCs w:val="24"/>
        </w:rPr>
        <w:t>A</w:t>
      </w:r>
      <w:r>
        <w:rPr>
          <w:szCs w:val="24"/>
        </w:rPr>
        <w:t>NSWER: [5/(x-3)] – [5/(x-2)]</w:t>
      </w:r>
    </w:p>
    <w:p w:rsidR="00871460" w:rsidRDefault="00871460" w:rsidP="00FD7AB2">
      <w:pPr>
        <w:pStyle w:val="ListParagraph"/>
        <w:ind w:left="0"/>
        <w:rPr>
          <w:szCs w:val="24"/>
        </w:rPr>
      </w:pPr>
    </w:p>
    <w:p w:rsidR="00871460" w:rsidRDefault="00871460" w:rsidP="00FD7AB2">
      <w:pPr>
        <w:pStyle w:val="ListParagraph"/>
        <w:ind w:left="0"/>
        <w:rPr>
          <w:szCs w:val="24"/>
        </w:rPr>
      </w:pPr>
    </w:p>
    <w:p w:rsidR="00871460" w:rsidRDefault="00871460" w:rsidP="008866CF">
      <w:pPr>
        <w:pStyle w:val="ListParagraph"/>
        <w:ind w:left="0"/>
      </w:pPr>
    </w:p>
    <w:p w:rsidR="00871460" w:rsidRDefault="00871460" w:rsidP="00C755F8">
      <w:pPr>
        <w:pStyle w:val="ListParagraph"/>
        <w:ind w:left="1800"/>
      </w:pPr>
    </w:p>
    <w:p w:rsidR="00871460" w:rsidRDefault="00871460" w:rsidP="00DF05F2">
      <w:pPr>
        <w:pStyle w:val="ListParagraph"/>
      </w:pPr>
    </w:p>
    <w:sectPr w:rsidR="00871460" w:rsidSect="009B4F2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460" w:rsidRDefault="00871460">
      <w:r>
        <w:separator/>
      </w:r>
    </w:p>
  </w:endnote>
  <w:endnote w:type="continuationSeparator" w:id="0">
    <w:p w:rsidR="00871460" w:rsidRDefault="008714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460" w:rsidRDefault="00871460">
      <w:r>
        <w:separator/>
      </w:r>
    </w:p>
  </w:footnote>
  <w:footnote w:type="continuationSeparator" w:id="0">
    <w:p w:rsidR="00871460" w:rsidRDefault="008714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460" w:rsidRDefault="00871460" w:rsidP="00944C89">
    <w:pPr>
      <w:pStyle w:val="Header"/>
      <w:jc w:val="right"/>
    </w:pPr>
    <w:r>
      <w:t xml:space="preserve">Anish Khare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3750C"/>
    <w:multiLevelType w:val="hybridMultilevel"/>
    <w:tmpl w:val="53E260A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A9B12F1"/>
    <w:multiLevelType w:val="hybridMultilevel"/>
    <w:tmpl w:val="9350E08C"/>
    <w:lvl w:ilvl="0" w:tplc="FC0637D6">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tabs>
          <w:tab w:val="num" w:pos="0"/>
        </w:tabs>
        <w:ind w:hanging="360"/>
      </w:pPr>
      <w:rPr>
        <w:rFonts w:cs="Times New Roman"/>
      </w:rPr>
    </w:lvl>
    <w:lvl w:ilvl="2" w:tplc="0409001B" w:tentative="1">
      <w:start w:val="1"/>
      <w:numFmt w:val="lowerRoman"/>
      <w:lvlText w:val="%3."/>
      <w:lvlJc w:val="right"/>
      <w:pPr>
        <w:tabs>
          <w:tab w:val="num" w:pos="720"/>
        </w:tabs>
        <w:ind w:left="720" w:hanging="180"/>
      </w:pPr>
      <w:rPr>
        <w:rFonts w:cs="Times New Roman"/>
      </w:rPr>
    </w:lvl>
    <w:lvl w:ilvl="3" w:tplc="0409000F" w:tentative="1">
      <w:start w:val="1"/>
      <w:numFmt w:val="decimal"/>
      <w:lvlText w:val="%4."/>
      <w:lvlJc w:val="left"/>
      <w:pPr>
        <w:tabs>
          <w:tab w:val="num" w:pos="1440"/>
        </w:tabs>
        <w:ind w:left="1440" w:hanging="360"/>
      </w:pPr>
      <w:rPr>
        <w:rFonts w:cs="Times New Roman"/>
      </w:rPr>
    </w:lvl>
    <w:lvl w:ilvl="4" w:tplc="04090019" w:tentative="1">
      <w:start w:val="1"/>
      <w:numFmt w:val="lowerLetter"/>
      <w:lvlText w:val="%5."/>
      <w:lvlJc w:val="left"/>
      <w:pPr>
        <w:tabs>
          <w:tab w:val="num" w:pos="2160"/>
        </w:tabs>
        <w:ind w:left="2160" w:hanging="360"/>
      </w:pPr>
      <w:rPr>
        <w:rFonts w:cs="Times New Roman"/>
      </w:rPr>
    </w:lvl>
    <w:lvl w:ilvl="5" w:tplc="0409001B" w:tentative="1">
      <w:start w:val="1"/>
      <w:numFmt w:val="lowerRoman"/>
      <w:lvlText w:val="%6."/>
      <w:lvlJc w:val="right"/>
      <w:pPr>
        <w:tabs>
          <w:tab w:val="num" w:pos="2880"/>
        </w:tabs>
        <w:ind w:left="2880" w:hanging="180"/>
      </w:pPr>
      <w:rPr>
        <w:rFonts w:cs="Times New Roman"/>
      </w:rPr>
    </w:lvl>
    <w:lvl w:ilvl="6" w:tplc="0409000F" w:tentative="1">
      <w:start w:val="1"/>
      <w:numFmt w:val="decimal"/>
      <w:lvlText w:val="%7."/>
      <w:lvlJc w:val="left"/>
      <w:pPr>
        <w:tabs>
          <w:tab w:val="num" w:pos="3600"/>
        </w:tabs>
        <w:ind w:left="3600" w:hanging="360"/>
      </w:pPr>
      <w:rPr>
        <w:rFonts w:cs="Times New Roman"/>
      </w:rPr>
    </w:lvl>
    <w:lvl w:ilvl="7" w:tplc="04090019" w:tentative="1">
      <w:start w:val="1"/>
      <w:numFmt w:val="lowerLetter"/>
      <w:lvlText w:val="%8."/>
      <w:lvlJc w:val="left"/>
      <w:pPr>
        <w:tabs>
          <w:tab w:val="num" w:pos="4320"/>
        </w:tabs>
        <w:ind w:left="4320" w:hanging="360"/>
      </w:pPr>
      <w:rPr>
        <w:rFonts w:cs="Times New Roman"/>
      </w:rPr>
    </w:lvl>
    <w:lvl w:ilvl="8" w:tplc="0409001B" w:tentative="1">
      <w:start w:val="1"/>
      <w:numFmt w:val="lowerRoman"/>
      <w:lvlText w:val="%9."/>
      <w:lvlJc w:val="right"/>
      <w:pPr>
        <w:tabs>
          <w:tab w:val="num" w:pos="5040"/>
        </w:tabs>
        <w:ind w:left="5040" w:hanging="180"/>
      </w:pPr>
      <w:rPr>
        <w:rFonts w:cs="Times New Roman"/>
      </w:rPr>
    </w:lvl>
  </w:abstractNum>
  <w:abstractNum w:abstractNumId="2">
    <w:nsid w:val="112F7C28"/>
    <w:multiLevelType w:val="hybridMultilevel"/>
    <w:tmpl w:val="70F83BBA"/>
    <w:lvl w:ilvl="0" w:tplc="56DEF6D2">
      <w:start w:val="7"/>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7D908FA"/>
    <w:multiLevelType w:val="hybridMultilevel"/>
    <w:tmpl w:val="3DA2DE88"/>
    <w:lvl w:ilvl="0" w:tplc="DE725C8E">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9EB76BA"/>
    <w:multiLevelType w:val="hybridMultilevel"/>
    <w:tmpl w:val="D2B87978"/>
    <w:lvl w:ilvl="0" w:tplc="9D96EE74">
      <w:start w:val="1"/>
      <w:numFmt w:val="decimal"/>
      <w:lvlText w:val="%1."/>
      <w:lvlJc w:val="left"/>
      <w:pPr>
        <w:tabs>
          <w:tab w:val="num" w:pos="720"/>
        </w:tabs>
        <w:ind w:left="720" w:hanging="360"/>
      </w:pPr>
      <w:rPr>
        <w:rFonts w:cs="Times New Roman" w:hint="default"/>
      </w:rPr>
    </w:lvl>
    <w:lvl w:ilvl="1" w:tplc="AF10AF80">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2F1373F"/>
    <w:multiLevelType w:val="hybridMultilevel"/>
    <w:tmpl w:val="F5CC5E1C"/>
    <w:lvl w:ilvl="0" w:tplc="E5D6F790">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0D35334"/>
    <w:multiLevelType w:val="hybridMultilevel"/>
    <w:tmpl w:val="AAB20812"/>
    <w:lvl w:ilvl="0" w:tplc="9D96EE74">
      <w:start w:val="19"/>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352226EF"/>
    <w:multiLevelType w:val="hybridMultilevel"/>
    <w:tmpl w:val="50B45BE2"/>
    <w:lvl w:ilvl="0" w:tplc="9D96EE74">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A5B7EAC"/>
    <w:multiLevelType w:val="hybridMultilevel"/>
    <w:tmpl w:val="4E86C49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43986405"/>
    <w:multiLevelType w:val="hybridMultilevel"/>
    <w:tmpl w:val="802CB654"/>
    <w:lvl w:ilvl="0" w:tplc="15B87FF0">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0">
    <w:nsid w:val="4461711F"/>
    <w:multiLevelType w:val="hybridMultilevel"/>
    <w:tmpl w:val="0C00CFDC"/>
    <w:lvl w:ilvl="0" w:tplc="0409000F">
      <w:start w:val="6"/>
      <w:numFmt w:val="decimal"/>
      <w:lvlText w:val="%1."/>
      <w:lvlJc w:val="left"/>
      <w:pPr>
        <w:tabs>
          <w:tab w:val="num" w:pos="720"/>
        </w:tabs>
        <w:ind w:left="720" w:hanging="360"/>
      </w:pPr>
      <w:rPr>
        <w:rFonts w:cs="Times New Roman" w:hint="default"/>
      </w:rPr>
    </w:lvl>
    <w:lvl w:ilvl="1" w:tplc="A79EE73C">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466C62A4"/>
    <w:multiLevelType w:val="hybridMultilevel"/>
    <w:tmpl w:val="E3E0AD36"/>
    <w:lvl w:ilvl="0" w:tplc="A5648D80">
      <w:start w:val="18"/>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4A084B38"/>
    <w:multiLevelType w:val="hybridMultilevel"/>
    <w:tmpl w:val="D8861DD4"/>
    <w:lvl w:ilvl="0" w:tplc="9D96EE74">
      <w:start w:val="1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FC0425E"/>
    <w:multiLevelType w:val="hybridMultilevel"/>
    <w:tmpl w:val="B91034E2"/>
    <w:lvl w:ilvl="0" w:tplc="9D96EE7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5F3729"/>
    <w:multiLevelType w:val="hybridMultilevel"/>
    <w:tmpl w:val="3EC4371A"/>
    <w:lvl w:ilvl="0" w:tplc="D2686E3A">
      <w:start w:val="18"/>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54D94376"/>
    <w:multiLevelType w:val="multilevel"/>
    <w:tmpl w:val="6548F3C8"/>
    <w:lvl w:ilvl="0">
      <w:start w:val="6"/>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59124742"/>
    <w:multiLevelType w:val="hybridMultilevel"/>
    <w:tmpl w:val="6548F3C8"/>
    <w:lvl w:ilvl="0" w:tplc="9D96EE74">
      <w:start w:val="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5CEB69ED"/>
    <w:multiLevelType w:val="hybridMultilevel"/>
    <w:tmpl w:val="9E2223F8"/>
    <w:lvl w:ilvl="0" w:tplc="A530B7F4">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6169356A"/>
    <w:multiLevelType w:val="hybridMultilevel"/>
    <w:tmpl w:val="D4160F9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33A6C41"/>
    <w:multiLevelType w:val="hybridMultilevel"/>
    <w:tmpl w:val="A8BA62FC"/>
    <w:lvl w:ilvl="0" w:tplc="9D96EE74">
      <w:start w:val="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643B6FBA"/>
    <w:multiLevelType w:val="hybridMultilevel"/>
    <w:tmpl w:val="F676A59A"/>
    <w:lvl w:ilvl="0" w:tplc="0409000F">
      <w:start w:val="1"/>
      <w:numFmt w:val="decimal"/>
      <w:lvlText w:val="%1."/>
      <w:lvlJc w:val="left"/>
      <w:pPr>
        <w:tabs>
          <w:tab w:val="num" w:pos="1080"/>
        </w:tabs>
        <w:ind w:left="1080" w:hanging="360"/>
      </w:pPr>
      <w:rPr>
        <w:rFonts w:cs="Times New Roman"/>
      </w:rPr>
    </w:lvl>
    <w:lvl w:ilvl="1" w:tplc="6A72EEF2">
      <w:start w:val="23"/>
      <w:numFmt w:val="upperLetter"/>
      <w:lvlText w:val="%2."/>
      <w:lvlJc w:val="left"/>
      <w:pPr>
        <w:tabs>
          <w:tab w:val="num" w:pos="1845"/>
        </w:tabs>
        <w:ind w:left="1845" w:hanging="405"/>
      </w:pPr>
      <w:rPr>
        <w:rFonts w:cs="Times New Roman" w:hint="default"/>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nsid w:val="684E48BE"/>
    <w:multiLevelType w:val="hybridMultilevel"/>
    <w:tmpl w:val="B8AAEB7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6A4F22B3"/>
    <w:multiLevelType w:val="hybridMultilevel"/>
    <w:tmpl w:val="2570A692"/>
    <w:lvl w:ilvl="0" w:tplc="53F40BCE">
      <w:start w:val="4"/>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6C373A3E"/>
    <w:multiLevelType w:val="hybridMultilevel"/>
    <w:tmpl w:val="3B00DAD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72E9299C"/>
    <w:multiLevelType w:val="hybridMultilevel"/>
    <w:tmpl w:val="F468E0E8"/>
    <w:lvl w:ilvl="0" w:tplc="9D96EE74">
      <w:start w:val="19"/>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7E029B8"/>
    <w:multiLevelType w:val="hybridMultilevel"/>
    <w:tmpl w:val="737238D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AF42D87"/>
    <w:multiLevelType w:val="hybridMultilevel"/>
    <w:tmpl w:val="5E6844D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B356B19"/>
    <w:multiLevelType w:val="hybridMultilevel"/>
    <w:tmpl w:val="02164B66"/>
    <w:lvl w:ilvl="0" w:tplc="FC0637D6">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0"/>
  </w:num>
  <w:num w:numId="2">
    <w:abstractNumId w:val="25"/>
  </w:num>
  <w:num w:numId="3">
    <w:abstractNumId w:val="27"/>
  </w:num>
  <w:num w:numId="4">
    <w:abstractNumId w:val="26"/>
  </w:num>
  <w:num w:numId="5">
    <w:abstractNumId w:val="23"/>
  </w:num>
  <w:num w:numId="6">
    <w:abstractNumId w:val="17"/>
  </w:num>
  <w:num w:numId="7">
    <w:abstractNumId w:val="5"/>
  </w:num>
  <w:num w:numId="8">
    <w:abstractNumId w:val="1"/>
  </w:num>
  <w:num w:numId="9">
    <w:abstractNumId w:val="22"/>
  </w:num>
  <w:num w:numId="10">
    <w:abstractNumId w:val="21"/>
  </w:num>
  <w:num w:numId="11">
    <w:abstractNumId w:val="10"/>
  </w:num>
  <w:num w:numId="12">
    <w:abstractNumId w:val="2"/>
  </w:num>
  <w:num w:numId="13">
    <w:abstractNumId w:val="4"/>
  </w:num>
  <w:num w:numId="14">
    <w:abstractNumId w:val="9"/>
  </w:num>
  <w:num w:numId="15">
    <w:abstractNumId w:val="12"/>
  </w:num>
  <w:num w:numId="16">
    <w:abstractNumId w:val="18"/>
  </w:num>
  <w:num w:numId="17">
    <w:abstractNumId w:val="8"/>
  </w:num>
  <w:num w:numId="18">
    <w:abstractNumId w:val="20"/>
  </w:num>
  <w:num w:numId="19">
    <w:abstractNumId w:val="7"/>
  </w:num>
  <w:num w:numId="20">
    <w:abstractNumId w:val="13"/>
  </w:num>
  <w:num w:numId="21">
    <w:abstractNumId w:val="3"/>
  </w:num>
  <w:num w:numId="22">
    <w:abstractNumId w:val="16"/>
  </w:num>
  <w:num w:numId="23">
    <w:abstractNumId w:val="19"/>
  </w:num>
  <w:num w:numId="24">
    <w:abstractNumId w:val="15"/>
  </w:num>
  <w:num w:numId="25">
    <w:abstractNumId w:val="11"/>
  </w:num>
  <w:num w:numId="26">
    <w:abstractNumId w:val="14"/>
  </w:num>
  <w:num w:numId="27">
    <w:abstractNumId w:val="6"/>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F05F2"/>
    <w:rsid w:val="00007949"/>
    <w:rsid w:val="00013BA6"/>
    <w:rsid w:val="000F7C46"/>
    <w:rsid w:val="00112764"/>
    <w:rsid w:val="001215B7"/>
    <w:rsid w:val="00122D27"/>
    <w:rsid w:val="00133800"/>
    <w:rsid w:val="001408C0"/>
    <w:rsid w:val="001626FC"/>
    <w:rsid w:val="001B08BB"/>
    <w:rsid w:val="002010A8"/>
    <w:rsid w:val="002508C9"/>
    <w:rsid w:val="002844F4"/>
    <w:rsid w:val="002877A2"/>
    <w:rsid w:val="002C7485"/>
    <w:rsid w:val="002D6E74"/>
    <w:rsid w:val="0034501D"/>
    <w:rsid w:val="003E7BD7"/>
    <w:rsid w:val="00432BFD"/>
    <w:rsid w:val="0045320F"/>
    <w:rsid w:val="0047738B"/>
    <w:rsid w:val="004C19EE"/>
    <w:rsid w:val="004F19E0"/>
    <w:rsid w:val="004F6836"/>
    <w:rsid w:val="005047B0"/>
    <w:rsid w:val="00540230"/>
    <w:rsid w:val="00597CF7"/>
    <w:rsid w:val="0060536B"/>
    <w:rsid w:val="00675133"/>
    <w:rsid w:val="0069633C"/>
    <w:rsid w:val="006B3240"/>
    <w:rsid w:val="00724020"/>
    <w:rsid w:val="0073666E"/>
    <w:rsid w:val="0074608B"/>
    <w:rsid w:val="00767E52"/>
    <w:rsid w:val="007920E4"/>
    <w:rsid w:val="007D2317"/>
    <w:rsid w:val="00871460"/>
    <w:rsid w:val="008866CF"/>
    <w:rsid w:val="008A0D80"/>
    <w:rsid w:val="008A7A26"/>
    <w:rsid w:val="008E126E"/>
    <w:rsid w:val="008E154E"/>
    <w:rsid w:val="008E76AB"/>
    <w:rsid w:val="009000AD"/>
    <w:rsid w:val="00944C89"/>
    <w:rsid w:val="009B4F2F"/>
    <w:rsid w:val="009F4E89"/>
    <w:rsid w:val="00A047AE"/>
    <w:rsid w:val="00A12144"/>
    <w:rsid w:val="00A2202A"/>
    <w:rsid w:val="00A36755"/>
    <w:rsid w:val="00A42A1E"/>
    <w:rsid w:val="00A43944"/>
    <w:rsid w:val="00B27383"/>
    <w:rsid w:val="00BA07A4"/>
    <w:rsid w:val="00BA6A93"/>
    <w:rsid w:val="00BD5DF0"/>
    <w:rsid w:val="00C00127"/>
    <w:rsid w:val="00C1556C"/>
    <w:rsid w:val="00C323BB"/>
    <w:rsid w:val="00C427C4"/>
    <w:rsid w:val="00C6715F"/>
    <w:rsid w:val="00C755F8"/>
    <w:rsid w:val="00CE063F"/>
    <w:rsid w:val="00D84AD5"/>
    <w:rsid w:val="00DC74CC"/>
    <w:rsid w:val="00DD17EB"/>
    <w:rsid w:val="00DF05F2"/>
    <w:rsid w:val="00E22FF0"/>
    <w:rsid w:val="00E270A4"/>
    <w:rsid w:val="00EE23A8"/>
    <w:rsid w:val="00EE4E5E"/>
    <w:rsid w:val="00F1326D"/>
    <w:rsid w:val="00F53469"/>
    <w:rsid w:val="00F706DE"/>
    <w:rsid w:val="00FD7AB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City"/>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Mangal"/>
        <w:sz w:val="22"/>
        <w:lang w:val="en-US" w:eastAsia="zh-CN" w:bidi="mr-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15F"/>
    <w:pPr>
      <w:spacing w:line="276" w:lineRule="auto"/>
    </w:pPr>
    <w:rPr>
      <w:rFonts w:ascii="Times New Roman" w:hAnsi="Times New Roman"/>
      <w:sz w:val="24"/>
      <w:szCs w:val="22"/>
      <w:lang w:bidi="ar-S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F05F2"/>
    <w:pPr>
      <w:ind w:left="720"/>
      <w:contextualSpacing/>
    </w:pPr>
  </w:style>
  <w:style w:type="character" w:customStyle="1" w:styleId="apple-style-span">
    <w:name w:val="apple-style-span"/>
    <w:basedOn w:val="DefaultParagraphFont"/>
    <w:uiPriority w:val="99"/>
    <w:rsid w:val="00FD7AB2"/>
    <w:rPr>
      <w:rFonts w:cs="Times New Roman"/>
    </w:rPr>
  </w:style>
  <w:style w:type="paragraph" w:styleId="Header">
    <w:name w:val="header"/>
    <w:basedOn w:val="Normal"/>
    <w:link w:val="HeaderChar"/>
    <w:uiPriority w:val="99"/>
    <w:rsid w:val="008E76AB"/>
    <w:pPr>
      <w:tabs>
        <w:tab w:val="center" w:pos="4320"/>
        <w:tab w:val="right" w:pos="8640"/>
      </w:tabs>
      <w:spacing w:line="240" w:lineRule="auto"/>
    </w:pPr>
    <w:rPr>
      <w:rFonts w:cs="Times New Roman"/>
      <w:szCs w:val="24"/>
    </w:rPr>
  </w:style>
  <w:style w:type="character" w:customStyle="1" w:styleId="HeaderChar">
    <w:name w:val="Header Char"/>
    <w:basedOn w:val="DefaultParagraphFont"/>
    <w:link w:val="Header"/>
    <w:uiPriority w:val="99"/>
    <w:semiHidden/>
    <w:rsid w:val="00803CCD"/>
    <w:rPr>
      <w:rFonts w:ascii="Times New Roman" w:hAnsi="Times New Roman"/>
      <w:sz w:val="24"/>
      <w:szCs w:val="22"/>
      <w:lang w:bidi="ar-SA"/>
    </w:rPr>
  </w:style>
  <w:style w:type="paragraph" w:styleId="Footer">
    <w:name w:val="footer"/>
    <w:basedOn w:val="Normal"/>
    <w:link w:val="FooterChar"/>
    <w:uiPriority w:val="99"/>
    <w:rsid w:val="00944C89"/>
    <w:pPr>
      <w:tabs>
        <w:tab w:val="center" w:pos="4320"/>
        <w:tab w:val="right" w:pos="8640"/>
      </w:tabs>
    </w:pPr>
  </w:style>
  <w:style w:type="character" w:customStyle="1" w:styleId="FooterChar">
    <w:name w:val="Footer Char"/>
    <w:basedOn w:val="DefaultParagraphFont"/>
    <w:link w:val="Footer"/>
    <w:uiPriority w:val="99"/>
    <w:semiHidden/>
    <w:rsid w:val="00803CCD"/>
    <w:rPr>
      <w:rFonts w:ascii="Times New Roman" w:hAnsi="Times New Roman"/>
      <w:sz w:val="24"/>
      <w:szCs w:val="22"/>
      <w:lang w:bidi="ar-SA"/>
    </w:rPr>
  </w:style>
  <w:style w:type="character" w:styleId="PageNumber">
    <w:name w:val="page number"/>
    <w:basedOn w:val="DefaultParagraphFont"/>
    <w:uiPriority w:val="99"/>
    <w:rsid w:val="00944C89"/>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609</TotalTime>
  <Pages>12</Pages>
  <Words>2411</Words>
  <Characters>11769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BONUS</dc:title>
  <dc:subject/>
  <dc:creator>Amita</dc:creator>
  <cp:keywords/>
  <dc:description/>
  <cp:lastModifiedBy>A</cp:lastModifiedBy>
  <cp:revision>14</cp:revision>
  <dcterms:created xsi:type="dcterms:W3CDTF">2010-11-23T08:46:00Z</dcterms:created>
  <dcterms:modified xsi:type="dcterms:W3CDTF">2010-11-24T19:59:00Z</dcterms:modified>
</cp:coreProperties>
</file>