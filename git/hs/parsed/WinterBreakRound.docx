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3A" w:rsidRDefault="0096753A" w:rsidP="00DD17EB">
      <w:pPr>
        <w:jc w:val="center"/>
      </w:pPr>
      <w:r>
        <w:t>Winter Break Round</w:t>
      </w:r>
    </w:p>
    <w:p w:rsidR="0096753A" w:rsidRDefault="0096753A" w:rsidP="00DD17EB">
      <w:pPr>
        <w:jc w:val="center"/>
      </w:pPr>
    </w:p>
    <w:p w:rsidR="0096753A" w:rsidRDefault="0096753A" w:rsidP="00DD17EB">
      <w:pPr>
        <w:jc w:val="center"/>
      </w:pPr>
      <w:r>
        <w:t>TOSS UP</w:t>
      </w:r>
    </w:p>
    <w:p w:rsidR="0096753A" w:rsidRDefault="0096753A" w:rsidP="00DD17EB"/>
    <w:p w:rsidR="0096753A" w:rsidRDefault="0096753A" w:rsidP="00C63D92">
      <w:pPr>
        <w:pStyle w:val="ListParagraph"/>
        <w:numPr>
          <w:ilvl w:val="0"/>
          <w:numId w:val="5"/>
        </w:numPr>
      </w:pPr>
      <w:r>
        <w:t xml:space="preserve">ESSC </w:t>
      </w:r>
      <w:r>
        <w:rPr>
          <w:i/>
          <w:iCs/>
        </w:rPr>
        <w:t xml:space="preserve">Short Answer </w:t>
      </w:r>
      <w:r>
        <w:t>What is the boundary that the northeast trade winds and the southeast trade winds meet along called?</w:t>
      </w:r>
    </w:p>
    <w:p w:rsidR="0096753A" w:rsidRDefault="0096753A" w:rsidP="00E33433">
      <w:pPr>
        <w:pStyle w:val="ListParagraph"/>
      </w:pPr>
    </w:p>
    <w:p w:rsidR="0096753A" w:rsidRDefault="0096753A" w:rsidP="00E33433">
      <w:pPr>
        <w:pStyle w:val="ListParagraph"/>
      </w:pPr>
      <w:r>
        <w:t>ANSWER: INTERTROPICAL CONVERGENCE ZONE</w:t>
      </w:r>
    </w:p>
    <w:p w:rsidR="0096753A" w:rsidRDefault="0096753A" w:rsidP="00E33433">
      <w:pPr>
        <w:pStyle w:val="ListParagraph"/>
        <w:ind w:left="0"/>
      </w:pPr>
    </w:p>
    <w:p w:rsidR="0096753A" w:rsidRDefault="0096753A" w:rsidP="00E33433">
      <w:pPr>
        <w:pStyle w:val="ListParagraph"/>
        <w:ind w:left="0"/>
        <w:jc w:val="center"/>
      </w:pPr>
      <w:r>
        <w:t>BONUS</w:t>
      </w:r>
    </w:p>
    <w:p w:rsidR="0096753A" w:rsidRDefault="0096753A" w:rsidP="00E33433">
      <w:pPr>
        <w:pStyle w:val="ListParagraph"/>
        <w:ind w:left="0"/>
      </w:pPr>
    </w:p>
    <w:p w:rsidR="0096753A" w:rsidRDefault="0096753A" w:rsidP="00E33433">
      <w:pPr>
        <w:pStyle w:val="ListParagraph"/>
        <w:numPr>
          <w:ilvl w:val="0"/>
          <w:numId w:val="5"/>
        </w:numPr>
      </w:pPr>
      <w:r>
        <w:t xml:space="preserve">ESSC </w:t>
      </w:r>
      <w:r w:rsidRPr="00E33433">
        <w:rPr>
          <w:i/>
          <w:iCs/>
        </w:rPr>
        <w:t>Short Answer</w:t>
      </w:r>
      <w:r>
        <w:t xml:space="preserve"> Name the cells as described by the three-cell model of atmospheric circulation from northern most cell to cell closest to the equator.</w:t>
      </w:r>
    </w:p>
    <w:p w:rsidR="0096753A" w:rsidRDefault="0096753A" w:rsidP="00E33433">
      <w:pPr>
        <w:pStyle w:val="ListParagraph"/>
      </w:pPr>
    </w:p>
    <w:p w:rsidR="0096753A" w:rsidRDefault="0096753A" w:rsidP="00E33433">
      <w:pPr>
        <w:pStyle w:val="ListParagraph"/>
      </w:pPr>
      <w:r>
        <w:t>ANSWER: POLAR, FERREL, HADLEY</w:t>
      </w:r>
    </w:p>
    <w:p w:rsidR="0096753A" w:rsidRDefault="0096753A" w:rsidP="00E33433">
      <w:pPr>
        <w:pStyle w:val="ListParagraph"/>
      </w:pPr>
    </w:p>
    <w:p w:rsidR="0096753A" w:rsidRDefault="0096753A" w:rsidP="00020D70">
      <w:pPr>
        <w:pStyle w:val="ListParagraph"/>
        <w:ind w:left="0"/>
        <w:jc w:val="center"/>
      </w:pPr>
      <w:r>
        <w:t>TOSS-UP</w:t>
      </w:r>
    </w:p>
    <w:p w:rsidR="0096753A" w:rsidRDefault="0096753A" w:rsidP="00020D70">
      <w:pPr>
        <w:pStyle w:val="ListParagraph"/>
        <w:ind w:left="0"/>
      </w:pPr>
    </w:p>
    <w:p w:rsidR="0096753A" w:rsidRDefault="0096753A" w:rsidP="00020D70">
      <w:pPr>
        <w:pStyle w:val="ListParagraph"/>
        <w:numPr>
          <w:ilvl w:val="0"/>
          <w:numId w:val="5"/>
        </w:numPr>
      </w:pPr>
      <w:r>
        <w:t xml:space="preserve">ESSC </w:t>
      </w:r>
      <w:r>
        <w:rPr>
          <w:i/>
          <w:iCs/>
        </w:rPr>
        <w:t>Short Answer</w:t>
      </w:r>
      <w:r>
        <w:t xml:space="preserve"> Name all of the following three choices about tornadoes that are true:</w:t>
      </w:r>
    </w:p>
    <w:p w:rsidR="0096753A" w:rsidRDefault="0096753A" w:rsidP="00FB4719">
      <w:pPr>
        <w:pStyle w:val="ListParagraph"/>
        <w:numPr>
          <w:ilvl w:val="0"/>
          <w:numId w:val="29"/>
        </w:numPr>
      </w:pPr>
      <w:r>
        <w:t>A hook-shaped echo seen on a Doppler Radar indicates the possible presence of a tornado.</w:t>
      </w:r>
    </w:p>
    <w:p w:rsidR="0096753A" w:rsidRDefault="0096753A" w:rsidP="00FB4719">
      <w:pPr>
        <w:pStyle w:val="ListParagraph"/>
        <w:numPr>
          <w:ilvl w:val="0"/>
          <w:numId w:val="29"/>
        </w:numPr>
      </w:pPr>
      <w:r>
        <w:t>Within multi-vortex tornadoes, the smaller whirls are called micro vortices</w:t>
      </w:r>
    </w:p>
    <w:p w:rsidR="0096753A" w:rsidRDefault="0096753A" w:rsidP="00FB4719">
      <w:pPr>
        <w:pStyle w:val="ListParagraph"/>
        <w:numPr>
          <w:ilvl w:val="0"/>
          <w:numId w:val="29"/>
        </w:numPr>
      </w:pPr>
      <w:r>
        <w:t>A rising, spinning column of air within a thunderstorm is called a mesocyclone.</w:t>
      </w:r>
    </w:p>
    <w:p w:rsidR="0096753A" w:rsidRDefault="0096753A" w:rsidP="0013356D">
      <w:pPr>
        <w:pStyle w:val="ListParagraph"/>
      </w:pPr>
    </w:p>
    <w:p w:rsidR="0096753A" w:rsidRDefault="0096753A" w:rsidP="0013356D">
      <w:pPr>
        <w:pStyle w:val="ListParagraph"/>
      </w:pPr>
      <w:r>
        <w:t>ANSWER: 1 AND 2</w:t>
      </w:r>
    </w:p>
    <w:p w:rsidR="0096753A" w:rsidRDefault="0096753A" w:rsidP="0013356D">
      <w:pPr>
        <w:pStyle w:val="ListParagraph"/>
      </w:pPr>
    </w:p>
    <w:p w:rsidR="0096753A" w:rsidRDefault="0096753A" w:rsidP="0013356D">
      <w:pPr>
        <w:pStyle w:val="ListParagraph"/>
        <w:ind w:left="0"/>
        <w:jc w:val="center"/>
      </w:pPr>
      <w:r>
        <w:t>BONUS</w:t>
      </w:r>
    </w:p>
    <w:p w:rsidR="0096753A" w:rsidRDefault="0096753A" w:rsidP="00E33433">
      <w:pPr>
        <w:pStyle w:val="ListParagraph"/>
      </w:pPr>
    </w:p>
    <w:p w:rsidR="0096753A" w:rsidRDefault="0096753A" w:rsidP="00C63D92">
      <w:pPr>
        <w:pStyle w:val="ListParagraph"/>
        <w:numPr>
          <w:ilvl w:val="0"/>
          <w:numId w:val="5"/>
        </w:numPr>
      </w:pPr>
      <w:r>
        <w:t xml:space="preserve">ESSC </w:t>
      </w:r>
      <w:r>
        <w:rPr>
          <w:i/>
          <w:iCs/>
        </w:rPr>
        <w:t xml:space="preserve">VISUAL </w:t>
      </w:r>
      <w:r>
        <w:t>Observe the diagram on glaciers:</w:t>
      </w:r>
    </w:p>
    <w:p w:rsidR="0096753A" w:rsidRDefault="0096753A" w:rsidP="00C63D92">
      <w:pPr>
        <w:pStyle w:val="ListParagraph"/>
        <w:ind w:left="1440"/>
      </w:pPr>
      <w:r>
        <w:t>1. Name Features 1 through 6.</w:t>
      </w:r>
      <w:r>
        <w:tab/>
      </w:r>
    </w:p>
    <w:p w:rsidR="0096753A" w:rsidRDefault="0096753A" w:rsidP="00C63D92">
      <w:pPr>
        <w:pStyle w:val="ListParagraph"/>
        <w:ind w:left="1440"/>
      </w:pPr>
      <w:r>
        <w:t>2. Traces of water can be seen on Feature 6. What are these water features called?</w:t>
      </w:r>
    </w:p>
    <w:p w:rsidR="0096753A" w:rsidRDefault="0096753A" w:rsidP="00C63D92">
      <w:pPr>
        <w:pStyle w:val="ListParagraph"/>
        <w:ind w:left="1440"/>
      </w:pPr>
      <w:r>
        <w:t>3. If the glacier seen here were to flow out onto a larger, relatively flat plain, what type of glacier would be created?</w:t>
      </w:r>
    </w:p>
    <w:p w:rsidR="0096753A" w:rsidRDefault="0096753A" w:rsidP="00C63D92">
      <w:pPr>
        <w:pStyle w:val="ListParagraph"/>
      </w:pPr>
    </w:p>
    <w:p w:rsidR="0096753A" w:rsidRDefault="0096753A" w:rsidP="00C63D92">
      <w:pPr>
        <w:pStyle w:val="ListParagraph"/>
      </w:pPr>
      <w:r>
        <w:t>ANSWER: 1. 1: HORN, 2. CIRQUE, 3. ARETE, 4. LATERAL MORAINE, 5. MEDIAL MORAINE, 6. OUTWASH PLAIN; 2. BRAIDED STREAMS; 3. PIEDMONT GLACIER</w:t>
      </w:r>
    </w:p>
    <w:p w:rsidR="0096753A" w:rsidRDefault="0096753A" w:rsidP="0013356D">
      <w:pPr>
        <w:pStyle w:val="ListParagraph"/>
        <w:ind w:left="0"/>
      </w:pPr>
    </w:p>
    <w:p w:rsidR="0096753A" w:rsidRDefault="0096753A" w:rsidP="0013356D">
      <w:pPr>
        <w:pStyle w:val="ListParagraph"/>
        <w:ind w:left="0"/>
        <w:jc w:val="center"/>
      </w:pPr>
      <w:r>
        <w:t>TOSS UP</w:t>
      </w:r>
    </w:p>
    <w:p w:rsidR="0096753A" w:rsidRDefault="0096753A" w:rsidP="00C16452">
      <w:pPr>
        <w:pStyle w:val="ListParagraph"/>
        <w:numPr>
          <w:ilvl w:val="0"/>
          <w:numId w:val="5"/>
        </w:numPr>
      </w:pPr>
      <w:r>
        <w:t xml:space="preserve">ESSC </w:t>
      </w:r>
      <w:r>
        <w:rPr>
          <w:i/>
          <w:iCs/>
        </w:rPr>
        <w:t>Short Answer</w:t>
      </w:r>
      <w:r>
        <w:t xml:space="preserve"> What type of unconformity results when in which the upper beds overlie metamorphic or igneous rock?</w:t>
      </w:r>
    </w:p>
    <w:p w:rsidR="0096753A" w:rsidRDefault="0096753A" w:rsidP="00C16452">
      <w:pPr>
        <w:pStyle w:val="ListParagraph"/>
      </w:pPr>
    </w:p>
    <w:p w:rsidR="0096753A" w:rsidRDefault="0096753A" w:rsidP="00C16452">
      <w:pPr>
        <w:pStyle w:val="ListParagraph"/>
      </w:pPr>
      <w:r>
        <w:t>ANSWER: NONCONFORMITY</w:t>
      </w:r>
    </w:p>
    <w:p w:rsidR="0096753A" w:rsidRDefault="0096753A" w:rsidP="00C16452">
      <w:pPr>
        <w:pStyle w:val="ListParagraph"/>
        <w:ind w:left="0"/>
      </w:pPr>
    </w:p>
    <w:p w:rsidR="0096753A" w:rsidRPr="0013356D" w:rsidRDefault="0096753A" w:rsidP="00C16452">
      <w:pPr>
        <w:pStyle w:val="ListParagraph"/>
        <w:ind w:left="0"/>
        <w:jc w:val="center"/>
      </w:pPr>
      <w:r>
        <w:t>BONUS</w:t>
      </w:r>
    </w:p>
    <w:p w:rsidR="0096753A" w:rsidRDefault="0096753A" w:rsidP="00C63D92"/>
    <w:p w:rsidR="0096753A" w:rsidRDefault="0096753A" w:rsidP="00C63D92">
      <w:pPr>
        <w:pStyle w:val="ListParagraph"/>
        <w:numPr>
          <w:ilvl w:val="0"/>
          <w:numId w:val="5"/>
        </w:numPr>
      </w:pPr>
      <w:r>
        <w:t xml:space="preserve">ESSC </w:t>
      </w:r>
      <w:r>
        <w:rPr>
          <w:i/>
          <w:iCs/>
        </w:rPr>
        <w:t>Visual</w:t>
      </w:r>
      <w:r>
        <w:t xml:space="preserve"> Observe the diagram on intrusions:</w:t>
      </w:r>
    </w:p>
    <w:p w:rsidR="0096753A" w:rsidRDefault="0096753A" w:rsidP="00C63D92">
      <w:pPr>
        <w:pStyle w:val="ListParagraph"/>
        <w:ind w:left="1440"/>
      </w:pPr>
      <w:r>
        <w:t>1. Name Features 1, 3, 4, 5, and 7.</w:t>
      </w:r>
      <w:r>
        <w:tab/>
      </w:r>
    </w:p>
    <w:p w:rsidR="0096753A" w:rsidRDefault="0096753A" w:rsidP="00C63D92">
      <w:pPr>
        <w:pStyle w:val="ListParagraph"/>
        <w:ind w:left="1440"/>
      </w:pPr>
      <w:r>
        <w:t>2. What type of volcano is seen in this diagram?</w:t>
      </w:r>
    </w:p>
    <w:p w:rsidR="0096753A" w:rsidRDefault="0096753A" w:rsidP="00C63D92">
      <w:pPr>
        <w:pStyle w:val="ListParagraph"/>
        <w:ind w:left="1440"/>
      </w:pPr>
      <w:r>
        <w:t>3. Indicate whether features 1 – 7 are discordant or concordant.</w:t>
      </w:r>
    </w:p>
    <w:p w:rsidR="0096753A" w:rsidRDefault="0096753A" w:rsidP="00C63D92">
      <w:pPr>
        <w:pStyle w:val="ListParagraph"/>
      </w:pPr>
    </w:p>
    <w:p w:rsidR="0096753A" w:rsidRDefault="0096753A" w:rsidP="00C63D92">
      <w:pPr>
        <w:ind w:left="720"/>
      </w:pPr>
      <w:r>
        <w:t>ANSWER: 1. 1: LACCOLITH, 3. BATHOLITH, 4. DIKE, 5. SILL, 7. LOPOLITH; 2. COMPOSITE CONE or STRATOVOLCANO; 3. 1: CONCORDANT, 2. DISCORDANT, 3. DISCORDANT, 4. DISCORDANT, 5. CONCORDANT, 6. DISCORDANT, 7. CONCORDANT</w:t>
      </w:r>
    </w:p>
    <w:p w:rsidR="0096753A" w:rsidRDefault="0096753A" w:rsidP="00C16452"/>
    <w:p w:rsidR="0096753A" w:rsidRDefault="0096753A" w:rsidP="00C16452">
      <w:pPr>
        <w:jc w:val="center"/>
      </w:pPr>
      <w:r>
        <w:t>TOSS-UP</w:t>
      </w:r>
    </w:p>
    <w:p w:rsidR="0096753A" w:rsidRDefault="0096753A" w:rsidP="00C16452">
      <w:pPr>
        <w:jc w:val="center"/>
      </w:pPr>
    </w:p>
    <w:p w:rsidR="0096753A" w:rsidRDefault="0096753A" w:rsidP="00CD3CFB">
      <w:pPr>
        <w:numPr>
          <w:ilvl w:val="0"/>
          <w:numId w:val="5"/>
        </w:numPr>
      </w:pPr>
      <w:r>
        <w:t xml:space="preserve">ESSC </w:t>
      </w:r>
      <w:r>
        <w:rPr>
          <w:i/>
          <w:iCs/>
        </w:rPr>
        <w:t xml:space="preserve"> Short Answer</w:t>
      </w:r>
      <w:r>
        <w:t xml:space="preserve"> The discovery of what phenomenon led to the abandonment of the steady-state theory in 1965?</w:t>
      </w:r>
    </w:p>
    <w:p w:rsidR="0096753A" w:rsidRDefault="0096753A" w:rsidP="00CD3CFB"/>
    <w:p w:rsidR="0096753A" w:rsidRDefault="0096753A" w:rsidP="00CD3CFB">
      <w:pPr>
        <w:ind w:left="720"/>
      </w:pPr>
      <w:r>
        <w:t>ANSWER: COSMIC BACKGROUND RADIATION</w:t>
      </w:r>
    </w:p>
    <w:p w:rsidR="0096753A" w:rsidRDefault="0096753A" w:rsidP="00C63D92"/>
    <w:p w:rsidR="0096753A" w:rsidRDefault="0096753A" w:rsidP="00C63D92">
      <w:pPr>
        <w:numPr>
          <w:ilvl w:val="0"/>
          <w:numId w:val="5"/>
        </w:numPr>
        <w:spacing w:line="240" w:lineRule="auto"/>
      </w:pPr>
      <w:r>
        <w:t xml:space="preserve">ESSC </w:t>
      </w:r>
      <w:r>
        <w:rPr>
          <w:i/>
          <w:iCs/>
        </w:rPr>
        <w:t>Visual</w:t>
      </w:r>
      <w:r>
        <w:t xml:space="preserve"> Examine the Hertzsprung Russel diagram to answer the following questions about stars.</w:t>
      </w:r>
    </w:p>
    <w:p w:rsidR="0096753A" w:rsidRDefault="0096753A" w:rsidP="00C63D92">
      <w:pPr>
        <w:pStyle w:val="ListParagraph"/>
        <w:ind w:left="1440"/>
      </w:pPr>
      <w:r>
        <w:t>1. Indicate whether the following stars would go in the top-left, top-right, bottom-left, or bottom-right of the diagram: Arcturus, Antares, Bellatrix, Barnard’s Star.</w:t>
      </w:r>
      <w:r>
        <w:tab/>
      </w:r>
    </w:p>
    <w:p w:rsidR="0096753A" w:rsidRDefault="0096753A" w:rsidP="00C63D92">
      <w:pPr>
        <w:pStyle w:val="ListParagraph"/>
        <w:ind w:left="1440"/>
      </w:pPr>
      <w:r>
        <w:t>2. For each of the previous stars named, indicate which constellation they can be found in.</w:t>
      </w:r>
    </w:p>
    <w:p w:rsidR="0096753A" w:rsidRDefault="0096753A" w:rsidP="00C63D92">
      <w:pPr>
        <w:pStyle w:val="ListParagraph"/>
        <w:ind w:left="1440"/>
      </w:pPr>
      <w:r>
        <w:t>3. What is the name of the predicted region on the HR diagram that indicates when a star becomes first visible as a pre-main sequence object?</w:t>
      </w:r>
    </w:p>
    <w:p w:rsidR="0096753A" w:rsidRDefault="0096753A" w:rsidP="00C63D92">
      <w:pPr>
        <w:pStyle w:val="ListParagraph"/>
      </w:pPr>
    </w:p>
    <w:p w:rsidR="0096753A" w:rsidRDefault="0096753A" w:rsidP="00C63D92">
      <w:pPr>
        <w:ind w:left="720"/>
      </w:pPr>
      <w:r>
        <w:t>ANSWER: 1. ARCTURUS: TOP LEFT, ANTARES: TOP LEFT, BELLATRIX: TOP RIGHT, BARBARD’S STAR: BOTTOM LEFT; 2.ARCTURUS: BOOTES, ANTARES: SCORPIUS, BELLATRIX: ORION, BARBARD’S STAR: OPHIUCHUS; 3. BIRTHLINE</w:t>
      </w:r>
    </w:p>
    <w:p w:rsidR="0096753A" w:rsidRDefault="0096753A" w:rsidP="00432BFD">
      <w:pPr>
        <w:pStyle w:val="ListParagraph"/>
        <w:ind w:left="0"/>
        <w:jc w:val="center"/>
      </w:pPr>
      <w:r>
        <w:t>TOSS-UP</w:t>
      </w:r>
    </w:p>
    <w:p w:rsidR="0096753A" w:rsidRDefault="0096753A" w:rsidP="00432BFD">
      <w:pPr>
        <w:pStyle w:val="ListParagraph"/>
        <w:ind w:left="0"/>
      </w:pPr>
    </w:p>
    <w:p w:rsidR="0096753A" w:rsidRDefault="0096753A" w:rsidP="00301117">
      <w:pPr>
        <w:numPr>
          <w:ilvl w:val="0"/>
          <w:numId w:val="5"/>
        </w:numPr>
        <w:spacing w:line="240" w:lineRule="auto"/>
      </w:pPr>
      <w:r>
        <w:t xml:space="preserve">MATH </w:t>
      </w:r>
      <w:r>
        <w:rPr>
          <w:i/>
          <w:iCs/>
        </w:rPr>
        <w:t>Multiple Choice</w:t>
      </w:r>
      <w:r>
        <w:t xml:space="preserve"> A yellow box contains 8 items, 3 of which are defective. A green box contains five items, two of which are defective. If an item is drawn at random from each box, what is the probability both items will be nondefective?</w:t>
      </w:r>
    </w:p>
    <w:p w:rsidR="0096753A" w:rsidRDefault="0096753A" w:rsidP="00432BFD">
      <w:pPr>
        <w:ind w:left="1440"/>
      </w:pPr>
      <w:r>
        <w:t>W. 3/20</w:t>
      </w:r>
    </w:p>
    <w:p w:rsidR="0096753A" w:rsidRDefault="0096753A" w:rsidP="00432BFD">
      <w:pPr>
        <w:ind w:left="1440"/>
      </w:pPr>
      <w:r>
        <w:t>X. 3/8</w:t>
      </w:r>
    </w:p>
    <w:p w:rsidR="0096753A" w:rsidRDefault="0096753A" w:rsidP="00432BFD">
      <w:pPr>
        <w:ind w:left="1440"/>
      </w:pPr>
      <w:r>
        <w:t>Y. 5/13</w:t>
      </w:r>
    </w:p>
    <w:p w:rsidR="0096753A" w:rsidRDefault="0096753A" w:rsidP="00432BFD">
      <w:pPr>
        <w:ind w:left="1440"/>
      </w:pPr>
      <w:r>
        <w:t>Z. 8/13</w:t>
      </w:r>
    </w:p>
    <w:p w:rsidR="0096753A" w:rsidRDefault="0096753A" w:rsidP="00432BFD"/>
    <w:p w:rsidR="0096753A" w:rsidRDefault="0096753A" w:rsidP="008E76AB">
      <w:pPr>
        <w:pStyle w:val="ListParagraph"/>
      </w:pPr>
      <w:r>
        <w:t>ANSWER: X. 3/8</w:t>
      </w:r>
    </w:p>
    <w:p w:rsidR="0096753A" w:rsidRDefault="0096753A" w:rsidP="00DD17EB">
      <w:pPr>
        <w:pStyle w:val="ListParagraph"/>
      </w:pPr>
    </w:p>
    <w:p w:rsidR="0096753A" w:rsidRDefault="0096753A" w:rsidP="00DD17EB">
      <w:pPr>
        <w:pStyle w:val="ListParagraph"/>
        <w:jc w:val="center"/>
      </w:pPr>
      <w:r>
        <w:t>BONUS</w:t>
      </w:r>
    </w:p>
    <w:p w:rsidR="0096753A" w:rsidRDefault="0096753A" w:rsidP="008E76AB">
      <w:pPr>
        <w:pStyle w:val="ListParagraph"/>
        <w:numPr>
          <w:ilvl w:val="0"/>
          <w:numId w:val="5"/>
        </w:numPr>
      </w:pPr>
      <w:r>
        <w:t xml:space="preserve">MATH </w:t>
      </w:r>
      <w:r>
        <w:rPr>
          <w:i/>
          <w:iCs/>
        </w:rPr>
        <w:t xml:space="preserve">Short Answer </w:t>
      </w:r>
      <w:r>
        <w:t>Name one of the two mathematicians who initiated the modern study of set theory in the 1870s.</w:t>
      </w:r>
    </w:p>
    <w:p w:rsidR="0096753A" w:rsidRDefault="0096753A" w:rsidP="00301117">
      <w:pPr>
        <w:pStyle w:val="ListParagraph"/>
        <w:ind w:left="0"/>
      </w:pPr>
    </w:p>
    <w:p w:rsidR="0096753A" w:rsidRDefault="0096753A" w:rsidP="006B3240">
      <w:pPr>
        <w:pStyle w:val="ListParagraph"/>
      </w:pPr>
      <w:r>
        <w:t xml:space="preserve">ANSWER: GEORG CANTOR or RICHARD DEDEKIND </w:t>
      </w:r>
    </w:p>
    <w:p w:rsidR="0096753A" w:rsidRDefault="0096753A" w:rsidP="007D2317">
      <w:pPr>
        <w:pStyle w:val="ListParagraph"/>
        <w:ind w:left="0"/>
      </w:pPr>
    </w:p>
    <w:p w:rsidR="0096753A" w:rsidRDefault="0096753A" w:rsidP="007D2317">
      <w:pPr>
        <w:pStyle w:val="ListParagraph"/>
        <w:ind w:left="0"/>
        <w:jc w:val="center"/>
      </w:pPr>
      <w:r>
        <w:t>TOSS-UP</w:t>
      </w:r>
    </w:p>
    <w:p w:rsidR="0096753A" w:rsidRDefault="0096753A" w:rsidP="007D2317">
      <w:pPr>
        <w:pStyle w:val="ListParagraph"/>
        <w:ind w:left="0"/>
      </w:pPr>
    </w:p>
    <w:p w:rsidR="0096753A" w:rsidRDefault="0096753A" w:rsidP="00432BFD">
      <w:pPr>
        <w:spacing w:line="240" w:lineRule="auto"/>
        <w:ind w:left="360"/>
      </w:pPr>
      <w:r>
        <w:t xml:space="preserve">4. MATH </w:t>
      </w:r>
      <w:r>
        <w:rPr>
          <w:i/>
          <w:iCs/>
        </w:rPr>
        <w:t>Short Answer</w:t>
      </w:r>
      <w:r>
        <w:t xml:space="preserve"> Which test for statistical significance would be used to test the difference between two sample means?</w:t>
      </w:r>
    </w:p>
    <w:p w:rsidR="0096753A" w:rsidRDefault="0096753A" w:rsidP="00432BFD">
      <w:pPr>
        <w:spacing w:line="240" w:lineRule="auto"/>
        <w:ind w:left="360"/>
      </w:pPr>
    </w:p>
    <w:p w:rsidR="0096753A" w:rsidRDefault="0096753A" w:rsidP="00432BFD">
      <w:pPr>
        <w:pStyle w:val="ListParagraph"/>
      </w:pPr>
      <w:r>
        <w:t>ANSWER: STUDENT’S T-TEST</w:t>
      </w:r>
    </w:p>
    <w:p w:rsidR="0096753A" w:rsidRDefault="0096753A" w:rsidP="008866CF">
      <w:pPr>
        <w:pStyle w:val="ListParagraph"/>
      </w:pPr>
    </w:p>
    <w:p w:rsidR="0096753A" w:rsidRDefault="0096753A" w:rsidP="008A7A26">
      <w:pPr>
        <w:pStyle w:val="ListParagraph"/>
        <w:ind w:left="0"/>
        <w:jc w:val="center"/>
      </w:pPr>
      <w:r>
        <w:t>BONUS</w:t>
      </w:r>
    </w:p>
    <w:p w:rsidR="0096753A" w:rsidRDefault="0096753A" w:rsidP="008866CF">
      <w:pPr>
        <w:pStyle w:val="ListParagraph"/>
      </w:pPr>
    </w:p>
    <w:p w:rsidR="0096753A" w:rsidRDefault="0096753A" w:rsidP="00986A2A">
      <w:pPr>
        <w:pStyle w:val="ListParagraph"/>
        <w:ind w:left="360"/>
      </w:pPr>
      <w:r>
        <w:t xml:space="preserve">4. MATH </w:t>
      </w:r>
      <w:r>
        <w:rPr>
          <w:i/>
          <w:iCs/>
        </w:rPr>
        <w:t xml:space="preserve">Short Answer </w:t>
      </w:r>
      <w:r>
        <w:t>What shape does a probability density function of a student’s t-test assume?</w:t>
      </w:r>
    </w:p>
    <w:p w:rsidR="0096753A" w:rsidRDefault="0096753A" w:rsidP="00A36755">
      <w:pPr>
        <w:pStyle w:val="ListParagraph"/>
      </w:pPr>
    </w:p>
    <w:p w:rsidR="0096753A" w:rsidRDefault="0096753A" w:rsidP="00A36755">
      <w:pPr>
        <w:pStyle w:val="ListParagraph"/>
      </w:pPr>
      <w:r>
        <w:t xml:space="preserve">ANSWER: </w:t>
      </w:r>
      <w:smartTag w:uri="urn:schemas-microsoft-com:office:smarttags" w:element="City">
        <w:smartTag w:uri="urn:schemas-microsoft-com:office:smarttags" w:element="place">
          <w:r>
            <w:t>BELL</w:t>
          </w:r>
        </w:smartTag>
      </w:smartTag>
    </w:p>
    <w:p w:rsidR="0096753A" w:rsidRDefault="0096753A" w:rsidP="008A7A26">
      <w:pPr>
        <w:pStyle w:val="ListParagraph"/>
        <w:ind w:left="0"/>
      </w:pPr>
    </w:p>
    <w:p w:rsidR="0096753A" w:rsidRDefault="0096753A" w:rsidP="008A7A26">
      <w:pPr>
        <w:pStyle w:val="ListParagraph"/>
        <w:ind w:left="0"/>
        <w:jc w:val="center"/>
      </w:pPr>
      <w:r>
        <w:t>TOSS-UP</w:t>
      </w:r>
    </w:p>
    <w:p w:rsidR="0096753A" w:rsidRDefault="0096753A" w:rsidP="008A7A26">
      <w:pPr>
        <w:pStyle w:val="ListParagraph"/>
        <w:ind w:left="0"/>
      </w:pPr>
    </w:p>
    <w:p w:rsidR="0096753A" w:rsidRDefault="0096753A" w:rsidP="008A7A26">
      <w:pPr>
        <w:spacing w:line="240" w:lineRule="auto"/>
        <w:ind w:left="360"/>
      </w:pPr>
      <w:r>
        <w:t xml:space="preserve">5. MATH </w:t>
      </w:r>
      <w:r>
        <w:rPr>
          <w:i/>
          <w:iCs/>
        </w:rPr>
        <w:t>Multiple Choice</w:t>
      </w:r>
      <w:r>
        <w:t xml:space="preserve"> What is the range of the following function: y = x^/-2/3?</w:t>
      </w:r>
    </w:p>
    <w:p w:rsidR="0096753A" w:rsidRDefault="0096753A" w:rsidP="008A7A26">
      <w:pPr>
        <w:ind w:left="1440"/>
      </w:pPr>
      <w:r>
        <w:t>W. y&lt;0</w:t>
      </w:r>
    </w:p>
    <w:p w:rsidR="0096753A" w:rsidRDefault="0096753A" w:rsidP="008A7A26">
      <w:pPr>
        <w:ind w:left="1440"/>
      </w:pPr>
      <w:r>
        <w:t>X. y&gt;0</w:t>
      </w:r>
    </w:p>
    <w:p w:rsidR="0096753A" w:rsidRDefault="0096753A" w:rsidP="008A7A26">
      <w:pPr>
        <w:ind w:left="1440"/>
      </w:pPr>
      <w:r>
        <w:t>Y. y≤0</w:t>
      </w:r>
    </w:p>
    <w:p w:rsidR="0096753A" w:rsidRDefault="0096753A" w:rsidP="008A7A26">
      <w:pPr>
        <w:ind w:left="1440"/>
      </w:pPr>
      <w:r>
        <w:t>Z. y ≥0</w:t>
      </w:r>
    </w:p>
    <w:p w:rsidR="0096753A" w:rsidRDefault="0096753A" w:rsidP="008A7A26"/>
    <w:p w:rsidR="0096753A" w:rsidRDefault="0096753A" w:rsidP="008A7A26">
      <w:pPr>
        <w:ind w:left="720"/>
      </w:pPr>
      <w:r>
        <w:t>ANSWER: X. y&gt;0</w:t>
      </w:r>
    </w:p>
    <w:p w:rsidR="0096753A" w:rsidRDefault="0096753A" w:rsidP="008A7A26"/>
    <w:p w:rsidR="0096753A" w:rsidRDefault="0096753A" w:rsidP="008A7A26">
      <w:pPr>
        <w:jc w:val="center"/>
      </w:pPr>
      <w:r>
        <w:t>BONUS</w:t>
      </w:r>
    </w:p>
    <w:p w:rsidR="0096753A" w:rsidRDefault="0096753A" w:rsidP="008A7A26">
      <w:pPr>
        <w:ind w:left="720"/>
      </w:pPr>
    </w:p>
    <w:p w:rsidR="0096753A" w:rsidRDefault="0096753A" w:rsidP="008E76AB">
      <w:pPr>
        <w:numPr>
          <w:ilvl w:val="0"/>
          <w:numId w:val="21"/>
        </w:numPr>
        <w:spacing w:line="240" w:lineRule="auto"/>
      </w:pPr>
      <w:r>
        <w:t xml:space="preserve">MATH </w:t>
      </w:r>
      <w:r>
        <w:rPr>
          <w:i/>
          <w:iCs/>
        </w:rPr>
        <w:t>Short Answer</w:t>
      </w:r>
      <w:r>
        <w:t xml:space="preserve"> Give the equation of the vertical asymptote of the quantity 2x – 1 times the quantity x + 3 all divided by the quantity x+3 squared? </w:t>
      </w:r>
      <w:r>
        <w:tab/>
      </w:r>
    </w:p>
    <w:p w:rsidR="0096753A" w:rsidRDefault="0096753A" w:rsidP="008A7A26"/>
    <w:p w:rsidR="0096753A" w:rsidRDefault="0096753A" w:rsidP="008A7A26">
      <w:pPr>
        <w:pStyle w:val="ListParagraph"/>
        <w:ind w:left="0" w:firstLine="720"/>
      </w:pPr>
      <w:r>
        <w:t>ANSWER: y = 2</w:t>
      </w:r>
    </w:p>
    <w:p w:rsidR="0096753A" w:rsidRDefault="0096753A" w:rsidP="00C6715F">
      <w:pPr>
        <w:pStyle w:val="ListParagraph"/>
        <w:ind w:left="0"/>
      </w:pPr>
    </w:p>
    <w:p w:rsidR="0096753A" w:rsidRDefault="0096753A" w:rsidP="00C6715F">
      <w:pPr>
        <w:pStyle w:val="ListParagraph"/>
        <w:ind w:left="0"/>
        <w:jc w:val="center"/>
      </w:pPr>
      <w:r>
        <w:t>TOSS-UP</w:t>
      </w:r>
    </w:p>
    <w:p w:rsidR="0096753A" w:rsidRDefault="0096753A" w:rsidP="001408C0">
      <w:pPr>
        <w:spacing w:line="240" w:lineRule="auto"/>
      </w:pPr>
    </w:p>
    <w:p w:rsidR="0096753A" w:rsidRDefault="0096753A" w:rsidP="000875A3">
      <w:pPr>
        <w:numPr>
          <w:ilvl w:val="0"/>
          <w:numId w:val="22"/>
        </w:numPr>
        <w:spacing w:line="240" w:lineRule="auto"/>
      </w:pPr>
      <w:r>
        <w:t xml:space="preserve">MATH </w:t>
      </w:r>
      <w:r>
        <w:rPr>
          <w:i/>
          <w:iCs/>
        </w:rPr>
        <w:t>Multiple Choice</w:t>
      </w:r>
      <w:r>
        <w:t xml:space="preserve"> In terms of pi, what is the volume of the region between the two concentric spheres with radii of 2 and 5.</w:t>
      </w:r>
    </w:p>
    <w:p w:rsidR="0096753A" w:rsidRDefault="0096753A" w:rsidP="000875A3">
      <w:pPr>
        <w:spacing w:line="240" w:lineRule="auto"/>
        <w:ind w:left="1080" w:firstLine="360"/>
      </w:pPr>
      <w:r>
        <w:t>W. 24pi</w:t>
      </w:r>
    </w:p>
    <w:p w:rsidR="0096753A" w:rsidRDefault="0096753A" w:rsidP="00C6715F">
      <w:pPr>
        <w:ind w:left="1440"/>
      </w:pPr>
      <w:r>
        <w:t>X. 86pi</w:t>
      </w:r>
    </w:p>
    <w:p w:rsidR="0096753A" w:rsidRDefault="0096753A" w:rsidP="00C6715F">
      <w:pPr>
        <w:ind w:left="1440"/>
      </w:pPr>
      <w:r>
        <w:t>Y. 125pi</w:t>
      </w:r>
    </w:p>
    <w:p w:rsidR="0096753A" w:rsidRDefault="0096753A" w:rsidP="00C6715F">
      <w:pPr>
        <w:ind w:left="1440"/>
      </w:pPr>
      <w:r>
        <w:t>Z. 156pi</w:t>
      </w:r>
    </w:p>
    <w:p w:rsidR="0096753A" w:rsidRDefault="0096753A" w:rsidP="00C6715F"/>
    <w:p w:rsidR="0096753A" w:rsidRDefault="0096753A" w:rsidP="00C6715F">
      <w:pPr>
        <w:ind w:left="720"/>
      </w:pPr>
      <w:r>
        <w:t>ANSWER: Z. 156PI</w:t>
      </w:r>
    </w:p>
    <w:p w:rsidR="0096753A" w:rsidRDefault="0096753A" w:rsidP="00C6715F"/>
    <w:p w:rsidR="0096753A" w:rsidRDefault="0096753A" w:rsidP="00C6715F">
      <w:pPr>
        <w:jc w:val="center"/>
      </w:pPr>
      <w:r>
        <w:t>BONUS</w:t>
      </w:r>
    </w:p>
    <w:p w:rsidR="0096753A" w:rsidRDefault="0096753A" w:rsidP="00C6715F">
      <w:pPr>
        <w:ind w:left="720"/>
      </w:pPr>
    </w:p>
    <w:p w:rsidR="0096753A" w:rsidRDefault="0096753A" w:rsidP="008E76AB">
      <w:pPr>
        <w:numPr>
          <w:ilvl w:val="0"/>
          <w:numId w:val="23"/>
        </w:numPr>
        <w:spacing w:line="240" w:lineRule="auto"/>
      </w:pPr>
      <w:r>
        <w:t xml:space="preserve">MATH </w:t>
      </w:r>
      <w:r>
        <w:rPr>
          <w:i/>
          <w:iCs/>
        </w:rPr>
        <w:t>Short Answer</w:t>
      </w:r>
      <w:r>
        <w:t xml:space="preserve"> A right circular cone with a base radius of 4 is inscribed in a sphere with a radius of 5. Give the ratio of the volume of the cone to the volume of the sphere. Give your ratio in integer form.</w:t>
      </w:r>
    </w:p>
    <w:p w:rsidR="0096753A" w:rsidRDefault="0096753A" w:rsidP="00C6715F"/>
    <w:p w:rsidR="0096753A" w:rsidRDefault="0096753A" w:rsidP="00EE4E5E">
      <w:pPr>
        <w:pStyle w:val="ListParagraph"/>
        <w:ind w:left="0" w:firstLine="720"/>
      </w:pPr>
      <w:r>
        <w:t>ANSWER: 32:125</w:t>
      </w:r>
    </w:p>
    <w:p w:rsidR="0096753A" w:rsidRDefault="0096753A" w:rsidP="00EE4E5E">
      <w:pPr>
        <w:pStyle w:val="ListParagraph"/>
        <w:ind w:left="0" w:firstLine="720"/>
      </w:pPr>
    </w:p>
    <w:p w:rsidR="0096753A" w:rsidRDefault="0096753A" w:rsidP="00EE4E5E">
      <w:pPr>
        <w:pStyle w:val="ListParagraph"/>
        <w:ind w:left="0"/>
        <w:jc w:val="center"/>
      </w:pPr>
      <w:r>
        <w:t>TOSS-UP</w:t>
      </w:r>
    </w:p>
    <w:p w:rsidR="0096753A" w:rsidRDefault="0096753A" w:rsidP="00EE4E5E">
      <w:pPr>
        <w:pStyle w:val="ListParagraph"/>
        <w:ind w:left="0"/>
      </w:pPr>
    </w:p>
    <w:p w:rsidR="0096753A" w:rsidRDefault="0096753A" w:rsidP="008E76AB">
      <w:pPr>
        <w:numPr>
          <w:ilvl w:val="0"/>
          <w:numId w:val="23"/>
        </w:numPr>
        <w:spacing w:line="240" w:lineRule="auto"/>
      </w:pPr>
      <w:r>
        <w:t xml:space="preserve">MATH </w:t>
      </w:r>
      <w:r>
        <w:rPr>
          <w:i/>
          <w:iCs/>
        </w:rPr>
        <w:t>Multiple Choice</w:t>
      </w:r>
      <w:r>
        <w:t xml:space="preserve"> In the geometric sequence, 1, 2, 4…, what is the 13</w:t>
      </w:r>
      <w:r w:rsidRPr="004D5652">
        <w:rPr>
          <w:vertAlign w:val="superscript"/>
        </w:rPr>
        <w:t>th</w:t>
      </w:r>
      <w:r>
        <w:t xml:space="preserve"> term?</w:t>
      </w:r>
    </w:p>
    <w:p w:rsidR="0096753A" w:rsidRDefault="0096753A" w:rsidP="00EE4E5E">
      <w:pPr>
        <w:ind w:left="1440"/>
      </w:pPr>
      <w:r>
        <w:t>W. 24</w:t>
      </w:r>
    </w:p>
    <w:p w:rsidR="0096753A" w:rsidRDefault="0096753A" w:rsidP="00EE4E5E">
      <w:pPr>
        <w:ind w:left="1440"/>
      </w:pPr>
      <w:r>
        <w:t>X. 1024</w:t>
      </w:r>
    </w:p>
    <w:p w:rsidR="0096753A" w:rsidRDefault="0096753A" w:rsidP="00EE4E5E">
      <w:pPr>
        <w:ind w:left="1440"/>
      </w:pPr>
      <w:r>
        <w:t>Y. 4096</w:t>
      </w:r>
    </w:p>
    <w:p w:rsidR="0096753A" w:rsidRDefault="0096753A" w:rsidP="00EE4E5E">
      <w:pPr>
        <w:ind w:left="1440"/>
      </w:pPr>
      <w:r>
        <w:t>Z. 8192</w:t>
      </w:r>
    </w:p>
    <w:p w:rsidR="0096753A" w:rsidRDefault="0096753A" w:rsidP="00EE4E5E"/>
    <w:p w:rsidR="0096753A" w:rsidRDefault="0096753A" w:rsidP="00EE4E5E">
      <w:pPr>
        <w:pStyle w:val="ListParagraph"/>
        <w:ind w:left="0" w:firstLine="720"/>
      </w:pPr>
      <w:r>
        <w:t>ANSWER: Y. 4096</w:t>
      </w:r>
    </w:p>
    <w:p w:rsidR="0096753A" w:rsidRDefault="0096753A" w:rsidP="00A047AE">
      <w:pPr>
        <w:pStyle w:val="ListParagraph"/>
        <w:ind w:left="0"/>
      </w:pPr>
    </w:p>
    <w:p w:rsidR="0096753A" w:rsidRDefault="0096753A" w:rsidP="00A047AE">
      <w:pPr>
        <w:pStyle w:val="ListParagraph"/>
        <w:ind w:left="0"/>
        <w:jc w:val="center"/>
      </w:pPr>
      <w:r>
        <w:t>BONUS</w:t>
      </w:r>
    </w:p>
    <w:p w:rsidR="0096753A" w:rsidRDefault="0096753A" w:rsidP="008866CF">
      <w:pPr>
        <w:pStyle w:val="ListParagraph"/>
      </w:pPr>
    </w:p>
    <w:p w:rsidR="0096753A" w:rsidRDefault="0096753A" w:rsidP="008E76AB">
      <w:pPr>
        <w:pStyle w:val="ListParagraph"/>
        <w:numPr>
          <w:ilvl w:val="0"/>
          <w:numId w:val="22"/>
        </w:numPr>
      </w:pPr>
      <w:r>
        <w:t xml:space="preserve">MATH </w:t>
      </w:r>
      <w:r>
        <w:rPr>
          <w:i/>
          <w:iCs/>
        </w:rPr>
        <w:t xml:space="preserve">Short Answer </w:t>
      </w:r>
      <w:r>
        <w:t>Given the geometric sequence 1, 2, 4…, find the sum of the first 13 terms.</w:t>
      </w:r>
    </w:p>
    <w:p w:rsidR="0096753A" w:rsidRDefault="0096753A" w:rsidP="00DC74CC">
      <w:pPr>
        <w:pStyle w:val="ListParagraph"/>
        <w:ind w:left="0"/>
      </w:pPr>
    </w:p>
    <w:p w:rsidR="0096753A" w:rsidRDefault="0096753A" w:rsidP="00DC74CC">
      <w:pPr>
        <w:pStyle w:val="ListParagraph"/>
      </w:pPr>
      <w:r>
        <w:t>ANSWER: 8191</w:t>
      </w:r>
    </w:p>
    <w:p w:rsidR="0096753A" w:rsidRDefault="0096753A" w:rsidP="00A047AE">
      <w:pPr>
        <w:pStyle w:val="ListParagraph"/>
        <w:ind w:left="0"/>
      </w:pPr>
    </w:p>
    <w:p w:rsidR="0096753A" w:rsidRDefault="0096753A" w:rsidP="008E76AB">
      <w:pPr>
        <w:jc w:val="center"/>
        <w:rPr>
          <w:szCs w:val="24"/>
        </w:rPr>
      </w:pPr>
      <w:r>
        <w:rPr>
          <w:szCs w:val="24"/>
        </w:rPr>
        <w:t>TOSS-UP</w:t>
      </w:r>
    </w:p>
    <w:p w:rsidR="0096753A" w:rsidRDefault="0096753A" w:rsidP="008E76AB">
      <w:pPr>
        <w:jc w:val="center"/>
        <w:rPr>
          <w:szCs w:val="24"/>
        </w:rPr>
      </w:pPr>
    </w:p>
    <w:p w:rsidR="0096753A" w:rsidRDefault="0096753A" w:rsidP="008E76AB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BIOL </w:t>
      </w:r>
      <w:r>
        <w:rPr>
          <w:i/>
          <w:szCs w:val="24"/>
        </w:rPr>
        <w:t>Multiple Choice</w:t>
      </w:r>
      <w:r>
        <w:rPr>
          <w:szCs w:val="24"/>
        </w:rPr>
        <w:t xml:space="preserve"> Which of the following definitions of species does not account for organisms that reproduce asexually?</w:t>
      </w:r>
    </w:p>
    <w:p w:rsidR="0096753A" w:rsidRDefault="0096753A" w:rsidP="008E76AB">
      <w:pPr>
        <w:pStyle w:val="ListParagraph"/>
        <w:rPr>
          <w:szCs w:val="24"/>
        </w:rPr>
      </w:pPr>
      <w:r>
        <w:rPr>
          <w:szCs w:val="24"/>
        </w:rPr>
        <w:tab/>
        <w:t>W. Biological</w:t>
      </w:r>
    </w:p>
    <w:p w:rsidR="0096753A" w:rsidRDefault="0096753A" w:rsidP="008E76AB">
      <w:pPr>
        <w:pStyle w:val="ListParagraph"/>
        <w:rPr>
          <w:szCs w:val="24"/>
        </w:rPr>
      </w:pPr>
      <w:r>
        <w:rPr>
          <w:szCs w:val="24"/>
        </w:rPr>
        <w:tab/>
        <w:t xml:space="preserve">X. Morphological  </w:t>
      </w:r>
    </w:p>
    <w:p w:rsidR="0096753A" w:rsidRDefault="0096753A" w:rsidP="008E76AB">
      <w:pPr>
        <w:pStyle w:val="ListParagraph"/>
        <w:rPr>
          <w:szCs w:val="24"/>
        </w:rPr>
      </w:pPr>
      <w:r>
        <w:rPr>
          <w:szCs w:val="24"/>
        </w:rPr>
        <w:tab/>
        <w:t xml:space="preserve">Y. Ecological  </w:t>
      </w:r>
    </w:p>
    <w:p w:rsidR="0096753A" w:rsidRDefault="0096753A" w:rsidP="008E76AB">
      <w:pPr>
        <w:pStyle w:val="ListParagraph"/>
        <w:rPr>
          <w:szCs w:val="24"/>
        </w:rPr>
      </w:pPr>
      <w:r>
        <w:rPr>
          <w:szCs w:val="24"/>
        </w:rPr>
        <w:tab/>
        <w:t>Z. Phylogenetic</w:t>
      </w:r>
    </w:p>
    <w:p w:rsidR="0096753A" w:rsidRDefault="0096753A" w:rsidP="008E76AB">
      <w:pPr>
        <w:pStyle w:val="ListParagraph"/>
        <w:rPr>
          <w:szCs w:val="24"/>
        </w:rPr>
      </w:pPr>
    </w:p>
    <w:p w:rsidR="0096753A" w:rsidRDefault="0096753A" w:rsidP="008E76AB">
      <w:pPr>
        <w:pStyle w:val="ListParagraph"/>
        <w:rPr>
          <w:szCs w:val="24"/>
        </w:rPr>
      </w:pPr>
      <w:r>
        <w:rPr>
          <w:szCs w:val="24"/>
        </w:rPr>
        <w:t>ANSWER: W. BIOLOGICAL</w:t>
      </w:r>
    </w:p>
    <w:p w:rsidR="0096753A" w:rsidRDefault="0096753A" w:rsidP="008E76AB">
      <w:pPr>
        <w:pStyle w:val="ListParagraph"/>
        <w:rPr>
          <w:szCs w:val="24"/>
        </w:rPr>
      </w:pPr>
    </w:p>
    <w:p w:rsidR="0096753A" w:rsidRDefault="0096753A" w:rsidP="008E76AB">
      <w:pPr>
        <w:jc w:val="center"/>
        <w:rPr>
          <w:szCs w:val="24"/>
        </w:rPr>
      </w:pPr>
      <w:r>
        <w:rPr>
          <w:szCs w:val="24"/>
        </w:rPr>
        <w:t>BONUS</w:t>
      </w:r>
    </w:p>
    <w:p w:rsidR="0096753A" w:rsidRDefault="0096753A" w:rsidP="008E76AB">
      <w:pPr>
        <w:jc w:val="center"/>
        <w:rPr>
          <w:szCs w:val="24"/>
        </w:rPr>
      </w:pPr>
    </w:p>
    <w:p w:rsidR="0096753A" w:rsidRDefault="0096753A" w:rsidP="008E76AB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BIOLOGY </w:t>
      </w:r>
      <w:r>
        <w:rPr>
          <w:i/>
          <w:szCs w:val="24"/>
        </w:rPr>
        <w:t>VISUAL</w:t>
      </w:r>
      <w:r>
        <w:rPr>
          <w:szCs w:val="24"/>
        </w:rPr>
        <w:t xml:space="preserve"> Answer the following questions concerning speciation.</w:t>
      </w:r>
    </w:p>
    <w:p w:rsidR="0096753A" w:rsidRDefault="0096753A" w:rsidP="0073580C">
      <w:pPr>
        <w:pStyle w:val="ListParagraph"/>
        <w:ind w:left="1440"/>
      </w:pPr>
      <w:r>
        <w:t>1. a. What type of speciation is occurring in the first picture?</w:t>
      </w:r>
    </w:p>
    <w:p w:rsidR="0096753A" w:rsidRDefault="0096753A" w:rsidP="0073580C">
      <w:pPr>
        <w:pStyle w:val="ListParagraph"/>
        <w:ind w:left="1440"/>
      </w:pPr>
      <w:r>
        <w:t xml:space="preserve">    b. What type of speciation is occurring in the second picture?</w:t>
      </w:r>
      <w:r>
        <w:tab/>
      </w:r>
    </w:p>
    <w:p w:rsidR="0096753A" w:rsidRDefault="0096753A" w:rsidP="0073580C">
      <w:pPr>
        <w:pStyle w:val="ListParagraph"/>
        <w:ind w:left="1440"/>
      </w:pPr>
      <w:r>
        <w:t>2. What specific type of speciation results in organisms whose ranges only overlap in a narrow contact zone and are immediately adjacent to each other?</w:t>
      </w:r>
    </w:p>
    <w:p w:rsidR="0096753A" w:rsidRDefault="0096753A" w:rsidP="0073580C">
      <w:pPr>
        <w:pStyle w:val="ListParagraph"/>
        <w:ind w:left="1440"/>
      </w:pPr>
      <w:r>
        <w:t>3. What specific type of speciation results in organisms whose ranges are adjacent, but do not overlap due to a natural barrier separating them?</w:t>
      </w:r>
    </w:p>
    <w:p w:rsidR="0096753A" w:rsidRDefault="0096753A" w:rsidP="0073580C">
      <w:pPr>
        <w:pStyle w:val="ListParagraph"/>
      </w:pPr>
    </w:p>
    <w:p w:rsidR="0096753A" w:rsidRDefault="0096753A" w:rsidP="0073580C">
      <w:pPr>
        <w:ind w:left="720"/>
      </w:pPr>
      <w:r>
        <w:t xml:space="preserve">ANSWER: 1. a. ALLOPATRIC SPECIATION, b. SYMPATRIC SPECIATION; 2. PARAPATRIC SPECIATION; 3. PERIPATRIC SPECIATION </w:t>
      </w:r>
    </w:p>
    <w:p w:rsidR="0096753A" w:rsidRDefault="0096753A" w:rsidP="00A047AE">
      <w:pPr>
        <w:pStyle w:val="ListParagraph"/>
        <w:ind w:left="0"/>
      </w:pPr>
    </w:p>
    <w:p w:rsidR="0096753A" w:rsidRDefault="0096753A" w:rsidP="00A047AE">
      <w:pPr>
        <w:pStyle w:val="ListParagraph"/>
        <w:ind w:left="0"/>
      </w:pPr>
    </w:p>
    <w:p w:rsidR="0096753A" w:rsidRDefault="0096753A" w:rsidP="00A047AE">
      <w:pPr>
        <w:pStyle w:val="ListParagraph"/>
        <w:ind w:left="0"/>
        <w:jc w:val="center"/>
      </w:pPr>
      <w:r>
        <w:t>TOSS-UP</w:t>
      </w:r>
    </w:p>
    <w:p w:rsidR="0096753A" w:rsidRDefault="0096753A" w:rsidP="00A047AE">
      <w:pPr>
        <w:pStyle w:val="ListParagraph"/>
        <w:ind w:left="0"/>
      </w:pPr>
    </w:p>
    <w:p w:rsidR="0096753A" w:rsidRDefault="0096753A" w:rsidP="00D77F43">
      <w:pPr>
        <w:numPr>
          <w:ilvl w:val="0"/>
          <w:numId w:val="23"/>
        </w:numPr>
        <w:spacing w:line="240" w:lineRule="auto"/>
      </w:pPr>
      <w:r>
        <w:t xml:space="preserve">BIOL </w:t>
      </w:r>
      <w:r>
        <w:rPr>
          <w:i/>
          <w:iCs/>
        </w:rPr>
        <w:t>Short Answer</w:t>
      </w:r>
      <w:r>
        <w:t xml:space="preserve"> In embryo development of a plant, what term is given to the thread of cells that anchors the embryo to the parent plant?</w:t>
      </w:r>
    </w:p>
    <w:p w:rsidR="0096753A" w:rsidRDefault="0096753A" w:rsidP="00D77F43">
      <w:pPr>
        <w:spacing w:line="240" w:lineRule="auto"/>
        <w:ind w:left="360"/>
      </w:pPr>
    </w:p>
    <w:p w:rsidR="0096753A" w:rsidRDefault="0096753A" w:rsidP="00A047AE">
      <w:pPr>
        <w:pStyle w:val="ListParagraph"/>
      </w:pPr>
      <w:r>
        <w:t>ANSWER: SUSPENSOR</w:t>
      </w:r>
    </w:p>
    <w:p w:rsidR="0096753A" w:rsidRDefault="0096753A" w:rsidP="00A047AE">
      <w:pPr>
        <w:pStyle w:val="ListParagraph"/>
        <w:ind w:left="0"/>
      </w:pPr>
    </w:p>
    <w:p w:rsidR="0096753A" w:rsidRDefault="0096753A" w:rsidP="00A047AE">
      <w:pPr>
        <w:pStyle w:val="ListParagraph"/>
        <w:ind w:left="0"/>
        <w:jc w:val="center"/>
      </w:pPr>
      <w:r>
        <w:t>BONUS</w:t>
      </w:r>
    </w:p>
    <w:p w:rsidR="0096753A" w:rsidRDefault="0096753A" w:rsidP="008E76AB">
      <w:pPr>
        <w:numPr>
          <w:ilvl w:val="0"/>
          <w:numId w:val="22"/>
        </w:numPr>
        <w:spacing w:line="240" w:lineRule="auto"/>
      </w:pPr>
      <w:r>
        <w:t xml:space="preserve">BIOL </w:t>
      </w:r>
      <w:r>
        <w:rPr>
          <w:i/>
          <w:iCs/>
        </w:rPr>
        <w:t>VISUAL</w:t>
      </w:r>
      <w:r>
        <w:t xml:space="preserve"> Answer the following questions concerning flowers?</w:t>
      </w:r>
    </w:p>
    <w:p w:rsidR="0096753A" w:rsidRDefault="0096753A" w:rsidP="00076D09">
      <w:pPr>
        <w:pStyle w:val="ListParagraph"/>
        <w:ind w:left="1440"/>
      </w:pPr>
      <w:r>
        <w:t>1. Name Objects 1-5.</w:t>
      </w:r>
      <w:r>
        <w:tab/>
      </w:r>
    </w:p>
    <w:p w:rsidR="0096753A" w:rsidRDefault="0096753A" w:rsidP="00076D09">
      <w:pPr>
        <w:pStyle w:val="ListParagraph"/>
        <w:ind w:left="1440"/>
      </w:pPr>
      <w:r>
        <w:t>2. Objects 3 and 4 together make what part of the plant?</w:t>
      </w:r>
    </w:p>
    <w:p w:rsidR="0096753A" w:rsidRDefault="0096753A" w:rsidP="00076D09">
      <w:pPr>
        <w:pStyle w:val="ListParagraph"/>
        <w:ind w:left="1440"/>
      </w:pPr>
      <w:r>
        <w:t>3. What are elements of the perianth, including sepals and petals, specifically called when all segments of the perianth are undifferentiated?</w:t>
      </w:r>
    </w:p>
    <w:p w:rsidR="0096753A" w:rsidRDefault="0096753A" w:rsidP="00A047AE"/>
    <w:p w:rsidR="0096753A" w:rsidRDefault="0096753A" w:rsidP="00D77F43">
      <w:pPr>
        <w:pStyle w:val="ListParagraph"/>
      </w:pPr>
      <w:r>
        <w:t>ANSWER: 1. 1. STIGMA, 2. STYLE, 3. ANTHER, 4. FILAMENT, 5. PETAL; 2. STAMEN; 3. TEPAL</w:t>
      </w:r>
    </w:p>
    <w:p w:rsidR="0096753A" w:rsidRDefault="0096753A" w:rsidP="00A047AE">
      <w:pPr>
        <w:pStyle w:val="ListParagraph"/>
        <w:ind w:left="0" w:firstLine="720"/>
      </w:pPr>
    </w:p>
    <w:p w:rsidR="0096753A" w:rsidRDefault="0096753A" w:rsidP="001408C0">
      <w:pPr>
        <w:pStyle w:val="ListParagraph"/>
        <w:ind w:left="0"/>
        <w:jc w:val="center"/>
      </w:pPr>
      <w:r>
        <w:t>TOSS-UP</w:t>
      </w:r>
    </w:p>
    <w:p w:rsidR="0096753A" w:rsidRDefault="0096753A" w:rsidP="001408C0">
      <w:pPr>
        <w:pStyle w:val="ListParagraph"/>
        <w:ind w:left="0"/>
      </w:pPr>
    </w:p>
    <w:p w:rsidR="0096753A" w:rsidRDefault="0096753A" w:rsidP="008E76AB">
      <w:pPr>
        <w:numPr>
          <w:ilvl w:val="0"/>
          <w:numId w:val="22"/>
        </w:numPr>
        <w:spacing w:line="240" w:lineRule="auto"/>
      </w:pPr>
      <w:r>
        <w:t xml:space="preserve">BIOL </w:t>
      </w:r>
      <w:r>
        <w:rPr>
          <w:i/>
          <w:iCs/>
        </w:rPr>
        <w:t>Short Answer</w:t>
      </w:r>
      <w:r>
        <w:t xml:space="preserve"> This water-soluble vitamin is often found in nuts, meats, and grains. An deficiency of this vitamin can cause gastric problems, nervous disorders, and significant liver damage. It is a component of coenzymes NAD+ and NADP+. What is this vitamin?</w:t>
      </w:r>
    </w:p>
    <w:p w:rsidR="0096753A" w:rsidRDefault="0096753A" w:rsidP="001408C0"/>
    <w:p w:rsidR="0096753A" w:rsidRDefault="0096753A" w:rsidP="001408C0">
      <w:pPr>
        <w:pStyle w:val="ListParagraph"/>
      </w:pPr>
      <w:r>
        <w:t>ANSWER: NIACIN (B3)</w:t>
      </w:r>
    </w:p>
    <w:p w:rsidR="0096753A" w:rsidRDefault="0096753A" w:rsidP="001408C0">
      <w:pPr>
        <w:pStyle w:val="ListParagraph"/>
        <w:ind w:left="0"/>
      </w:pPr>
    </w:p>
    <w:p w:rsidR="0096753A" w:rsidRDefault="0096753A" w:rsidP="00E270A4">
      <w:pPr>
        <w:pStyle w:val="ListParagraph"/>
        <w:ind w:left="0"/>
        <w:jc w:val="center"/>
      </w:pPr>
      <w:r>
        <w:t>BONUS</w:t>
      </w:r>
    </w:p>
    <w:p w:rsidR="0096753A" w:rsidRDefault="0096753A" w:rsidP="00A047AE">
      <w:pPr>
        <w:pStyle w:val="ListParagraph"/>
        <w:ind w:left="0"/>
      </w:pPr>
    </w:p>
    <w:p w:rsidR="0096753A" w:rsidRDefault="0096753A" w:rsidP="00D77F43">
      <w:pPr>
        <w:pStyle w:val="ListParagraph"/>
        <w:numPr>
          <w:ilvl w:val="0"/>
          <w:numId w:val="23"/>
        </w:numPr>
      </w:pPr>
      <w:r>
        <w:t xml:space="preserve">BIOL </w:t>
      </w:r>
      <w:r>
        <w:rPr>
          <w:i/>
          <w:iCs/>
        </w:rPr>
        <w:t xml:space="preserve">Short Answer </w:t>
      </w:r>
      <w:r>
        <w:t>Which part of the large intestine is especially large in herbivores due to the need to ferment ingested material?</w:t>
      </w:r>
    </w:p>
    <w:p w:rsidR="0096753A" w:rsidRDefault="0096753A" w:rsidP="00675133">
      <w:pPr>
        <w:pStyle w:val="ListParagraph"/>
      </w:pPr>
    </w:p>
    <w:p w:rsidR="0096753A" w:rsidRDefault="0096753A" w:rsidP="00675133">
      <w:pPr>
        <w:pStyle w:val="ListParagraph"/>
      </w:pPr>
      <w:r>
        <w:t>ANSWER: CECUM</w:t>
      </w:r>
    </w:p>
    <w:p w:rsidR="0096753A" w:rsidRDefault="0096753A" w:rsidP="00675133">
      <w:pPr>
        <w:pStyle w:val="ListParagraph"/>
      </w:pPr>
    </w:p>
    <w:p w:rsidR="0096753A" w:rsidRDefault="0096753A" w:rsidP="00F1326D">
      <w:pPr>
        <w:pStyle w:val="ListParagraph"/>
        <w:ind w:left="0"/>
        <w:jc w:val="center"/>
      </w:pPr>
      <w:r>
        <w:t>TOSS-UP</w:t>
      </w:r>
    </w:p>
    <w:p w:rsidR="0096753A" w:rsidRDefault="0096753A" w:rsidP="00F1326D">
      <w:pPr>
        <w:pStyle w:val="ListParagraph"/>
        <w:ind w:left="0"/>
      </w:pPr>
    </w:p>
    <w:p w:rsidR="0096753A" w:rsidRDefault="0096753A" w:rsidP="00F1326D">
      <w:pPr>
        <w:numPr>
          <w:ilvl w:val="0"/>
          <w:numId w:val="23"/>
        </w:numPr>
        <w:spacing w:line="240" w:lineRule="auto"/>
      </w:pPr>
      <w:r>
        <w:t xml:space="preserve">BIOL </w:t>
      </w:r>
      <w:r>
        <w:rPr>
          <w:i/>
          <w:iCs/>
        </w:rPr>
        <w:t>Short Answer</w:t>
      </w:r>
      <w:r>
        <w:t xml:space="preserve"> By name or number, give all of the following that are true about regulation of gene expression?</w:t>
      </w:r>
    </w:p>
    <w:p w:rsidR="0096753A" w:rsidRDefault="0096753A" w:rsidP="008261BA">
      <w:pPr>
        <w:numPr>
          <w:ilvl w:val="0"/>
          <w:numId w:val="32"/>
        </w:numPr>
      </w:pPr>
      <w:r>
        <w:t>The operator, the promoter, and the genes they control make up the operon.</w:t>
      </w:r>
    </w:p>
    <w:p w:rsidR="0096753A" w:rsidRDefault="0096753A" w:rsidP="008261BA">
      <w:pPr>
        <w:numPr>
          <w:ilvl w:val="0"/>
          <w:numId w:val="32"/>
        </w:numPr>
      </w:pPr>
      <w:r>
        <w:t>The repressor binds to the operator and blocks the attachment of DNA polymerase to the promoter.</w:t>
      </w:r>
    </w:p>
    <w:p w:rsidR="0096753A" w:rsidRDefault="0096753A" w:rsidP="008261BA">
      <w:pPr>
        <w:numPr>
          <w:ilvl w:val="0"/>
          <w:numId w:val="32"/>
        </w:numPr>
      </w:pPr>
      <w:r>
        <w:t>Tryptophan can function as a corepressor by cooperating with a repressor protein.</w:t>
      </w:r>
    </w:p>
    <w:p w:rsidR="0096753A" w:rsidRDefault="0096753A" w:rsidP="008261BA">
      <w:pPr>
        <w:numPr>
          <w:ilvl w:val="0"/>
          <w:numId w:val="32"/>
        </w:numPr>
      </w:pPr>
      <w:r>
        <w:t>An inducer works by inactivating a repressor.</w:t>
      </w:r>
    </w:p>
    <w:p w:rsidR="0096753A" w:rsidRDefault="0096753A" w:rsidP="00F1326D"/>
    <w:p w:rsidR="0096753A" w:rsidRDefault="0096753A" w:rsidP="00F1326D">
      <w:pPr>
        <w:pStyle w:val="ListParagraph"/>
        <w:ind w:left="0" w:firstLine="360"/>
      </w:pPr>
      <w:r>
        <w:t>ANSWER: 1, 2, and 4</w:t>
      </w:r>
    </w:p>
    <w:p w:rsidR="0096753A" w:rsidRDefault="0096753A" w:rsidP="00675133">
      <w:pPr>
        <w:pStyle w:val="ListParagraph"/>
      </w:pPr>
    </w:p>
    <w:p w:rsidR="0096753A" w:rsidRDefault="0096753A" w:rsidP="00FD7AB2">
      <w:pPr>
        <w:pStyle w:val="ListParagraph"/>
        <w:jc w:val="center"/>
      </w:pPr>
      <w:r>
        <w:t>BONUS</w:t>
      </w:r>
    </w:p>
    <w:p w:rsidR="0096753A" w:rsidRDefault="0096753A" w:rsidP="00675133">
      <w:pPr>
        <w:pStyle w:val="ListParagraph"/>
      </w:pPr>
    </w:p>
    <w:p w:rsidR="0096753A" w:rsidRDefault="0096753A" w:rsidP="008E76AB">
      <w:pPr>
        <w:pStyle w:val="ListParagraph"/>
        <w:numPr>
          <w:ilvl w:val="0"/>
          <w:numId w:val="22"/>
        </w:numPr>
      </w:pPr>
      <w:r>
        <w:t xml:space="preserve">BIOL </w:t>
      </w:r>
      <w:r>
        <w:rPr>
          <w:i/>
          <w:iCs/>
        </w:rPr>
        <w:t xml:space="preserve">Short Answer </w:t>
      </w:r>
      <w:r>
        <w:t>What is the name for the cluster of proteins that assemble on the promoter sequence on the upstream end of the gene?</w:t>
      </w:r>
    </w:p>
    <w:p w:rsidR="0096753A" w:rsidRDefault="0096753A" w:rsidP="00112764">
      <w:pPr>
        <w:pStyle w:val="ListParagraph"/>
      </w:pPr>
    </w:p>
    <w:p w:rsidR="0096753A" w:rsidRPr="001215B7" w:rsidRDefault="0096753A" w:rsidP="00112764">
      <w:pPr>
        <w:pStyle w:val="ListParagraph"/>
      </w:pPr>
      <w:r>
        <w:t>ANSWER: TRANSCRIPTION INITIATION COMPLEX</w:t>
      </w:r>
    </w:p>
    <w:p w:rsidR="0096753A" w:rsidRDefault="0096753A" w:rsidP="00F1326D">
      <w:pPr>
        <w:pStyle w:val="ListParagraph"/>
        <w:ind w:left="0"/>
      </w:pPr>
    </w:p>
    <w:p w:rsidR="0096753A" w:rsidRDefault="0096753A" w:rsidP="00F1326D">
      <w:pPr>
        <w:pStyle w:val="ListParagraph"/>
        <w:ind w:left="0"/>
        <w:jc w:val="center"/>
      </w:pPr>
      <w:r>
        <w:t>TOSS-UP</w:t>
      </w:r>
    </w:p>
    <w:p w:rsidR="0096753A" w:rsidRDefault="0096753A" w:rsidP="00F1326D">
      <w:pPr>
        <w:pStyle w:val="ListParagraph"/>
        <w:ind w:left="0"/>
      </w:pPr>
    </w:p>
    <w:p w:rsidR="0096753A" w:rsidRDefault="0096753A" w:rsidP="00F1326D">
      <w:pPr>
        <w:numPr>
          <w:ilvl w:val="0"/>
          <w:numId w:val="22"/>
        </w:numPr>
        <w:spacing w:line="240" w:lineRule="auto"/>
      </w:pPr>
      <w:r>
        <w:t xml:space="preserve">CHEM </w:t>
      </w:r>
      <w:r>
        <w:rPr>
          <w:i/>
          <w:iCs/>
        </w:rPr>
        <w:t>Multiple Choice</w:t>
      </w:r>
      <w:r>
        <w:t xml:space="preserve"> Which of the following crystals is incorrectly paired?</w:t>
      </w:r>
    </w:p>
    <w:p w:rsidR="0096753A" w:rsidRDefault="0096753A" w:rsidP="00F1326D">
      <w:pPr>
        <w:ind w:left="1440"/>
      </w:pPr>
      <w:r>
        <w:t>W. Crystalline cesium chloride is a ionic crystal</w:t>
      </w:r>
    </w:p>
    <w:p w:rsidR="0096753A" w:rsidRDefault="0096753A" w:rsidP="00F1326D">
      <w:pPr>
        <w:ind w:left="1440"/>
      </w:pPr>
      <w:r>
        <w:t>X. Graphite is a covalent crystal</w:t>
      </w:r>
    </w:p>
    <w:p w:rsidR="0096753A" w:rsidRDefault="0096753A" w:rsidP="00F1326D">
      <w:pPr>
        <w:ind w:left="1440"/>
      </w:pPr>
      <w:r>
        <w:t>Y. Sodium chloride is a molecular crystal</w:t>
      </w:r>
    </w:p>
    <w:p w:rsidR="0096753A" w:rsidRDefault="0096753A" w:rsidP="00F1326D">
      <w:pPr>
        <w:ind w:left="1440"/>
      </w:pPr>
      <w:r>
        <w:t xml:space="preserve">Z. Crystalline gallium is a metallic crystal. </w:t>
      </w:r>
    </w:p>
    <w:p w:rsidR="0096753A" w:rsidRDefault="0096753A" w:rsidP="00F1326D"/>
    <w:p w:rsidR="0096753A" w:rsidRDefault="0096753A" w:rsidP="0045320F">
      <w:pPr>
        <w:pStyle w:val="ListParagraph"/>
      </w:pPr>
      <w:r>
        <w:t xml:space="preserve">ANSWER: Y. SODIUM CHLORIDE IS A MOLECULAR </w:t>
      </w:r>
      <w:smartTag w:uri="urn:schemas-microsoft-com:office:smarttags" w:element="place">
        <w:smartTag w:uri="urn:schemas-microsoft-com:office:smarttags" w:element="City">
          <w:r>
            <w:t>CRYSTAL</w:t>
          </w:r>
        </w:smartTag>
      </w:smartTag>
    </w:p>
    <w:p w:rsidR="0096753A" w:rsidRDefault="0096753A" w:rsidP="008866CF">
      <w:pPr>
        <w:pStyle w:val="ListParagraph"/>
      </w:pPr>
    </w:p>
    <w:p w:rsidR="0096753A" w:rsidRDefault="0096753A" w:rsidP="0045320F">
      <w:pPr>
        <w:pStyle w:val="ListParagraph"/>
        <w:ind w:left="0"/>
        <w:jc w:val="center"/>
      </w:pPr>
      <w:r>
        <w:t>BONUS</w:t>
      </w:r>
    </w:p>
    <w:p w:rsidR="0096753A" w:rsidRDefault="0096753A" w:rsidP="008866CF">
      <w:pPr>
        <w:pStyle w:val="ListParagraph"/>
      </w:pPr>
    </w:p>
    <w:p w:rsidR="0096753A" w:rsidRDefault="0096753A" w:rsidP="008E76AB">
      <w:pPr>
        <w:pStyle w:val="ListParagraph"/>
        <w:numPr>
          <w:ilvl w:val="0"/>
          <w:numId w:val="23"/>
        </w:numPr>
      </w:pPr>
      <w:r>
        <w:t xml:space="preserve">CHEM </w:t>
      </w:r>
      <w:r>
        <w:rPr>
          <w:i/>
          <w:iCs/>
        </w:rPr>
        <w:t xml:space="preserve">VISUAL </w:t>
      </w:r>
      <w:r>
        <w:t>Answer the followings questions about a chemical process:</w:t>
      </w:r>
    </w:p>
    <w:p w:rsidR="0096753A" w:rsidRDefault="0096753A" w:rsidP="0045320F">
      <w:pPr>
        <w:pStyle w:val="ListParagraph"/>
        <w:ind w:left="1080"/>
      </w:pPr>
      <w:r>
        <w:t xml:space="preserve">1. What is the chemical process that is shown in this picture? </w:t>
      </w:r>
      <w:r>
        <w:tab/>
      </w:r>
    </w:p>
    <w:p w:rsidR="0096753A" w:rsidRDefault="0096753A" w:rsidP="0045320F">
      <w:pPr>
        <w:pStyle w:val="ListParagraph"/>
        <w:ind w:firstLine="360"/>
      </w:pPr>
      <w:r>
        <w:t>2. What catalyst are the starting materials heated in the presence of?</w:t>
      </w:r>
    </w:p>
    <w:p w:rsidR="0096753A" w:rsidRDefault="0096753A" w:rsidP="00F706DE">
      <w:pPr>
        <w:pStyle w:val="ListParagraph"/>
      </w:pPr>
    </w:p>
    <w:p w:rsidR="0096753A" w:rsidRDefault="0096753A" w:rsidP="00F706DE">
      <w:pPr>
        <w:pStyle w:val="ListParagraph"/>
      </w:pPr>
      <w:r>
        <w:t>ANSWER: 1. OSTWALD PROCESS; 2. PLATINUM-RHODIUM</w:t>
      </w:r>
    </w:p>
    <w:p w:rsidR="0096753A" w:rsidRDefault="0096753A" w:rsidP="0045320F">
      <w:pPr>
        <w:pStyle w:val="ListParagraph"/>
        <w:ind w:left="0"/>
      </w:pPr>
    </w:p>
    <w:p w:rsidR="0096753A" w:rsidRDefault="0096753A" w:rsidP="0045320F">
      <w:pPr>
        <w:pStyle w:val="ListParagraph"/>
        <w:ind w:left="0"/>
        <w:jc w:val="center"/>
      </w:pPr>
      <w:r>
        <w:t>TOSS-UP</w:t>
      </w:r>
    </w:p>
    <w:p w:rsidR="0096753A" w:rsidRDefault="0096753A" w:rsidP="0045320F">
      <w:pPr>
        <w:pStyle w:val="ListParagraph"/>
        <w:ind w:left="0"/>
      </w:pPr>
    </w:p>
    <w:p w:rsidR="0096753A" w:rsidRDefault="0096753A" w:rsidP="0045320F">
      <w:pPr>
        <w:numPr>
          <w:ilvl w:val="0"/>
          <w:numId w:val="23"/>
        </w:numPr>
        <w:spacing w:line="240" w:lineRule="auto"/>
      </w:pPr>
      <w:r>
        <w:t xml:space="preserve">CHEM </w:t>
      </w:r>
      <w:r>
        <w:rPr>
          <w:i/>
          <w:iCs/>
        </w:rPr>
        <w:t>Multiple Choice</w:t>
      </w:r>
      <w:r>
        <w:t xml:space="preserve"> Which quantum number accounts for the average distance of the electron from the nucleus in a particular orbital?</w:t>
      </w:r>
    </w:p>
    <w:p w:rsidR="0096753A" w:rsidRDefault="0096753A" w:rsidP="0045320F">
      <w:pPr>
        <w:ind w:left="1440"/>
      </w:pPr>
      <w:r>
        <w:t>W. Principal Quantum number</w:t>
      </w:r>
    </w:p>
    <w:p w:rsidR="0096753A" w:rsidRDefault="0096753A" w:rsidP="0045320F">
      <w:pPr>
        <w:ind w:left="1440"/>
      </w:pPr>
      <w:r>
        <w:t>X. Angular Momentum Quantum Number</w:t>
      </w:r>
    </w:p>
    <w:p w:rsidR="0096753A" w:rsidRDefault="0096753A" w:rsidP="0045320F">
      <w:pPr>
        <w:ind w:left="1440"/>
      </w:pPr>
      <w:r>
        <w:t>Y. Magnetic quantum number</w:t>
      </w:r>
    </w:p>
    <w:p w:rsidR="0096753A" w:rsidRDefault="0096753A" w:rsidP="0045320F">
      <w:pPr>
        <w:ind w:left="1440"/>
      </w:pPr>
      <w:r>
        <w:t xml:space="preserve">Z. Electron Spin Quantum Number </w:t>
      </w:r>
    </w:p>
    <w:p w:rsidR="0096753A" w:rsidRDefault="0096753A" w:rsidP="0045320F"/>
    <w:p w:rsidR="0096753A" w:rsidRDefault="0096753A" w:rsidP="00BA6A93">
      <w:pPr>
        <w:pStyle w:val="ListParagraph"/>
      </w:pPr>
      <w:r>
        <w:t>ANSWER: W. PRINCIPAL QUANTUM NUMBER</w:t>
      </w:r>
    </w:p>
    <w:p w:rsidR="0096753A" w:rsidRDefault="0096753A" w:rsidP="0045320F">
      <w:pPr>
        <w:pStyle w:val="ListParagraph"/>
        <w:ind w:left="0"/>
      </w:pPr>
    </w:p>
    <w:p w:rsidR="0096753A" w:rsidRDefault="0096753A" w:rsidP="0045320F">
      <w:pPr>
        <w:pStyle w:val="ListParagraph"/>
        <w:ind w:left="0"/>
        <w:jc w:val="center"/>
      </w:pPr>
      <w:r>
        <w:t>BONUS</w:t>
      </w:r>
    </w:p>
    <w:p w:rsidR="0096753A" w:rsidRDefault="0096753A" w:rsidP="0045320F">
      <w:pPr>
        <w:pStyle w:val="ListParagraph"/>
        <w:ind w:left="0"/>
      </w:pPr>
    </w:p>
    <w:p w:rsidR="0096753A" w:rsidRDefault="0096753A" w:rsidP="008E76AB">
      <w:pPr>
        <w:numPr>
          <w:ilvl w:val="0"/>
          <w:numId w:val="22"/>
        </w:numPr>
        <w:spacing w:line="240" w:lineRule="auto"/>
      </w:pPr>
      <w:r>
        <w:t xml:space="preserve">CHEM </w:t>
      </w:r>
      <w:r>
        <w:rPr>
          <w:i/>
          <w:iCs/>
        </w:rPr>
        <w:t>Visual</w:t>
      </w:r>
      <w:r>
        <w:t xml:space="preserve"> Answer the following questions on atomic orbitals.</w:t>
      </w:r>
    </w:p>
    <w:p w:rsidR="0096753A" w:rsidRDefault="0096753A" w:rsidP="008A545E">
      <w:pPr>
        <w:spacing w:line="240" w:lineRule="auto"/>
        <w:ind w:left="1080"/>
      </w:pPr>
      <w:r>
        <w:t>1. What is the name given to the type of drawings shown here.</w:t>
      </w:r>
    </w:p>
    <w:p w:rsidR="0096753A" w:rsidRDefault="0096753A" w:rsidP="008A545E">
      <w:pPr>
        <w:pStyle w:val="ListParagraph"/>
        <w:ind w:left="1080"/>
      </w:pPr>
      <w:r>
        <w:t xml:space="preserve">2. Label objects A-G as designating s, p, or d orbitals. </w:t>
      </w:r>
      <w:r>
        <w:tab/>
      </w:r>
    </w:p>
    <w:p w:rsidR="0096753A" w:rsidRDefault="0096753A" w:rsidP="008A545E">
      <w:pPr>
        <w:pStyle w:val="ListParagraph"/>
        <w:ind w:firstLine="360"/>
      </w:pPr>
      <w:r>
        <w:t>3. Which quantum number corresponds to the different orientations of the orbitals?</w:t>
      </w:r>
    </w:p>
    <w:p w:rsidR="0096753A" w:rsidRDefault="0096753A" w:rsidP="0045320F"/>
    <w:p w:rsidR="0096753A" w:rsidRDefault="0096753A" w:rsidP="0045320F">
      <w:pPr>
        <w:pStyle w:val="ListParagraph"/>
      </w:pPr>
      <w:r>
        <w:t>ANSWER: 1. BOUNDARY SURFACE DIAGRAM; 2. A: D, B: S, C: S, D: S E: D F: P, G: P; 3. magnetic quantum number</w:t>
      </w:r>
    </w:p>
    <w:p w:rsidR="0096753A" w:rsidRDefault="0096753A" w:rsidP="00BA6A93">
      <w:pPr>
        <w:pStyle w:val="ListParagraph"/>
        <w:ind w:left="0"/>
      </w:pPr>
    </w:p>
    <w:p w:rsidR="0096753A" w:rsidRDefault="0096753A" w:rsidP="00BA6A93">
      <w:pPr>
        <w:pStyle w:val="ListParagraph"/>
        <w:ind w:left="0"/>
        <w:jc w:val="center"/>
      </w:pPr>
      <w:r>
        <w:t>TOSS-UP</w:t>
      </w:r>
    </w:p>
    <w:p w:rsidR="0096753A" w:rsidRDefault="0096753A" w:rsidP="00BA6A93">
      <w:pPr>
        <w:pStyle w:val="ListParagraph"/>
        <w:ind w:left="0"/>
      </w:pPr>
    </w:p>
    <w:p w:rsidR="0096753A" w:rsidRDefault="0096753A" w:rsidP="008E154E">
      <w:pPr>
        <w:numPr>
          <w:ilvl w:val="0"/>
          <w:numId w:val="22"/>
        </w:numPr>
        <w:spacing w:line="240" w:lineRule="auto"/>
      </w:pPr>
      <w:r>
        <w:t xml:space="preserve">CHEM </w:t>
      </w:r>
      <w:r>
        <w:rPr>
          <w:i/>
          <w:iCs/>
        </w:rPr>
        <w:t>Short Answer</w:t>
      </w:r>
      <w:r>
        <w:t xml:space="preserve"> By name or number, give all of the following that are true about stereochemistry.</w:t>
      </w:r>
    </w:p>
    <w:p w:rsidR="0096753A" w:rsidRDefault="0096753A" w:rsidP="00712ED2">
      <w:pPr>
        <w:spacing w:line="240" w:lineRule="auto"/>
        <w:ind w:left="1440"/>
      </w:pPr>
      <w:r>
        <w:t>1. The cis and trans isomers of coordination compounds generally have similar colors, melting points, and dipole moments.</w:t>
      </w:r>
    </w:p>
    <w:p w:rsidR="0096753A" w:rsidRDefault="0096753A" w:rsidP="00712ED2">
      <w:pPr>
        <w:spacing w:line="240" w:lineRule="auto"/>
        <w:ind w:left="1440"/>
      </w:pPr>
      <w:r>
        <w:t>2. Isomers that are not superimposable with their mirror images are called chiral.</w:t>
      </w:r>
    </w:p>
    <w:p w:rsidR="0096753A" w:rsidRDefault="0096753A" w:rsidP="00712ED2">
      <w:pPr>
        <w:spacing w:line="240" w:lineRule="auto"/>
        <w:ind w:left="1440"/>
      </w:pPr>
      <w:r>
        <w:t>3. The optical isomers of a compound have identical physical and chemical properties.</w:t>
      </w:r>
    </w:p>
    <w:p w:rsidR="0096753A" w:rsidRDefault="0096753A" w:rsidP="00712ED2">
      <w:pPr>
        <w:spacing w:line="240" w:lineRule="auto"/>
        <w:ind w:left="720"/>
      </w:pPr>
    </w:p>
    <w:p w:rsidR="0096753A" w:rsidRDefault="0096753A" w:rsidP="00BA6A93"/>
    <w:p w:rsidR="0096753A" w:rsidRDefault="0096753A" w:rsidP="00BA6A93">
      <w:pPr>
        <w:pStyle w:val="ListParagraph"/>
      </w:pPr>
      <w:r>
        <w:t>ANSWER: 2 AND 3</w:t>
      </w:r>
    </w:p>
    <w:p w:rsidR="0096753A" w:rsidRDefault="0096753A" w:rsidP="00BA6A93">
      <w:pPr>
        <w:pStyle w:val="ListParagraph"/>
        <w:ind w:left="0"/>
      </w:pPr>
    </w:p>
    <w:p w:rsidR="0096753A" w:rsidRDefault="0096753A" w:rsidP="00BA6A93">
      <w:pPr>
        <w:pStyle w:val="ListParagraph"/>
        <w:ind w:left="0"/>
        <w:jc w:val="center"/>
      </w:pPr>
      <w:r>
        <w:t>BONUS</w:t>
      </w:r>
    </w:p>
    <w:p w:rsidR="0096753A" w:rsidRDefault="0096753A" w:rsidP="00BA6A93">
      <w:pPr>
        <w:pStyle w:val="ListParagraph"/>
        <w:ind w:left="0"/>
      </w:pPr>
    </w:p>
    <w:p w:rsidR="0096753A" w:rsidRDefault="0096753A" w:rsidP="008E76AB">
      <w:pPr>
        <w:numPr>
          <w:ilvl w:val="0"/>
          <w:numId w:val="23"/>
        </w:numPr>
        <w:spacing w:line="240" w:lineRule="auto"/>
      </w:pPr>
      <w:r>
        <w:t xml:space="preserve">CHEM </w:t>
      </w:r>
      <w:r>
        <w:rPr>
          <w:i/>
          <w:iCs/>
        </w:rPr>
        <w:t>Short Answer</w:t>
      </w:r>
      <w:r>
        <w:t xml:space="preserve"> What is the name for a mixture that has equal amounts of left- and right-handed enantiomers of a chiral molecule?</w:t>
      </w:r>
    </w:p>
    <w:p w:rsidR="0096753A" w:rsidRDefault="0096753A" w:rsidP="00BA6A93"/>
    <w:p w:rsidR="0096753A" w:rsidRDefault="0096753A" w:rsidP="00BA6A93">
      <w:pPr>
        <w:pStyle w:val="ListParagraph"/>
      </w:pPr>
      <w:r>
        <w:t>ANSWER: RACEMIC MIXTURE</w:t>
      </w:r>
    </w:p>
    <w:p w:rsidR="0096753A" w:rsidRDefault="0096753A" w:rsidP="0045320F">
      <w:pPr>
        <w:pStyle w:val="ListParagraph"/>
      </w:pPr>
    </w:p>
    <w:p w:rsidR="0096753A" w:rsidRDefault="0096753A" w:rsidP="00366450">
      <w:pPr>
        <w:jc w:val="center"/>
        <w:rPr>
          <w:szCs w:val="24"/>
        </w:rPr>
      </w:pPr>
      <w:r>
        <w:rPr>
          <w:szCs w:val="24"/>
        </w:rPr>
        <w:t>TOSS-UP</w:t>
      </w:r>
    </w:p>
    <w:p w:rsidR="0096753A" w:rsidRDefault="0096753A" w:rsidP="00366450">
      <w:pPr>
        <w:jc w:val="center"/>
        <w:rPr>
          <w:szCs w:val="24"/>
        </w:rPr>
      </w:pPr>
    </w:p>
    <w:p w:rsidR="0096753A" w:rsidRPr="0034501D" w:rsidRDefault="0096753A" w:rsidP="00366450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CHEMISTRY </w:t>
      </w:r>
      <w:r>
        <w:rPr>
          <w:i/>
          <w:szCs w:val="24"/>
        </w:rPr>
        <w:t xml:space="preserve">Multiple Choice </w:t>
      </w:r>
      <w:r>
        <w:rPr>
          <w:szCs w:val="24"/>
        </w:rPr>
        <w:t>What is the term used to describe the ability of a chemical element to form long chain-like structures via covalent bonds called, such as those prominently displayed in carbon compounds?</w:t>
      </w:r>
    </w:p>
    <w:p w:rsidR="0096753A" w:rsidRDefault="0096753A" w:rsidP="00366450">
      <w:pPr>
        <w:pStyle w:val="ListParagraph"/>
        <w:rPr>
          <w:szCs w:val="24"/>
        </w:rPr>
      </w:pPr>
      <w:r>
        <w:rPr>
          <w:szCs w:val="24"/>
        </w:rPr>
        <w:tab/>
        <w:t xml:space="preserve">W. Catenation </w:t>
      </w:r>
    </w:p>
    <w:p w:rsidR="0096753A" w:rsidRDefault="0096753A" w:rsidP="00366450">
      <w:pPr>
        <w:pStyle w:val="ListParagraph"/>
        <w:rPr>
          <w:szCs w:val="24"/>
        </w:rPr>
      </w:pPr>
      <w:r>
        <w:rPr>
          <w:szCs w:val="24"/>
        </w:rPr>
        <w:tab/>
        <w:t>X. Concatenation</w:t>
      </w:r>
    </w:p>
    <w:p w:rsidR="0096753A" w:rsidRDefault="0096753A" w:rsidP="00366450">
      <w:pPr>
        <w:pStyle w:val="ListParagraph"/>
        <w:rPr>
          <w:szCs w:val="24"/>
        </w:rPr>
      </w:pPr>
      <w:r>
        <w:rPr>
          <w:szCs w:val="24"/>
        </w:rPr>
        <w:tab/>
        <w:t xml:space="preserve">Y. Polymeration </w:t>
      </w:r>
    </w:p>
    <w:p w:rsidR="0096753A" w:rsidRDefault="0096753A" w:rsidP="00366450">
      <w:pPr>
        <w:pStyle w:val="ListParagraph"/>
        <w:rPr>
          <w:szCs w:val="24"/>
        </w:rPr>
      </w:pPr>
      <w:r>
        <w:rPr>
          <w:szCs w:val="24"/>
        </w:rPr>
        <w:tab/>
        <w:t xml:space="preserve">Z. Procatenation </w:t>
      </w:r>
    </w:p>
    <w:p w:rsidR="0096753A" w:rsidRDefault="0096753A" w:rsidP="00366450">
      <w:pPr>
        <w:pStyle w:val="ListParagraph"/>
        <w:rPr>
          <w:szCs w:val="24"/>
        </w:rPr>
      </w:pPr>
    </w:p>
    <w:p w:rsidR="0096753A" w:rsidRDefault="0096753A" w:rsidP="00366450">
      <w:pPr>
        <w:pStyle w:val="ListParagraph"/>
        <w:rPr>
          <w:szCs w:val="24"/>
        </w:rPr>
      </w:pPr>
      <w:r>
        <w:rPr>
          <w:szCs w:val="24"/>
        </w:rPr>
        <w:t xml:space="preserve">ANSWER: W. CATENATION </w:t>
      </w:r>
    </w:p>
    <w:p w:rsidR="0096753A" w:rsidRDefault="0096753A" w:rsidP="00366450">
      <w:pPr>
        <w:jc w:val="center"/>
        <w:rPr>
          <w:szCs w:val="24"/>
        </w:rPr>
      </w:pPr>
    </w:p>
    <w:p w:rsidR="0096753A" w:rsidRDefault="0096753A" w:rsidP="00366450">
      <w:pPr>
        <w:jc w:val="center"/>
        <w:rPr>
          <w:szCs w:val="24"/>
        </w:rPr>
      </w:pPr>
      <w:r>
        <w:rPr>
          <w:szCs w:val="24"/>
        </w:rPr>
        <w:t>BONUS</w:t>
      </w:r>
    </w:p>
    <w:p w:rsidR="0096753A" w:rsidRDefault="0096753A" w:rsidP="00366450">
      <w:pPr>
        <w:jc w:val="center"/>
        <w:rPr>
          <w:szCs w:val="24"/>
        </w:rPr>
      </w:pPr>
    </w:p>
    <w:p w:rsidR="0096753A" w:rsidRDefault="0096753A" w:rsidP="00366450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CHEMISTRY </w:t>
      </w:r>
      <w:r>
        <w:rPr>
          <w:i/>
          <w:szCs w:val="24"/>
        </w:rPr>
        <w:t>Short Answer</w:t>
      </w:r>
      <w:r>
        <w:rPr>
          <w:szCs w:val="24"/>
        </w:rPr>
        <w:t xml:space="preserve"> The end result of coal gasification, a process utilized to convert coal to a gaseous form, can be used as a clean fuel. What is this clean gaseous fuel called?</w:t>
      </w:r>
    </w:p>
    <w:p w:rsidR="0096753A" w:rsidRPr="008B53F5" w:rsidRDefault="0096753A" w:rsidP="00366450">
      <w:pPr>
        <w:pStyle w:val="ListParagraph"/>
        <w:ind w:left="0"/>
        <w:rPr>
          <w:szCs w:val="24"/>
        </w:rPr>
      </w:pPr>
      <w:r w:rsidRPr="008B53F5">
        <w:rPr>
          <w:szCs w:val="24"/>
        </w:rPr>
        <w:tab/>
      </w:r>
    </w:p>
    <w:p w:rsidR="0096753A" w:rsidRDefault="0096753A" w:rsidP="00366450">
      <w:pPr>
        <w:pStyle w:val="ListParagraph"/>
        <w:rPr>
          <w:szCs w:val="24"/>
        </w:rPr>
      </w:pPr>
      <w:r>
        <w:rPr>
          <w:szCs w:val="24"/>
        </w:rPr>
        <w:t>ANSWER: SYNGAS (accept: SYNTHETIC GAS)</w:t>
      </w:r>
    </w:p>
    <w:p w:rsidR="0096753A" w:rsidRDefault="0096753A" w:rsidP="0074608B">
      <w:pPr>
        <w:pStyle w:val="ListParagraph"/>
      </w:pPr>
    </w:p>
    <w:p w:rsidR="0096753A" w:rsidRDefault="0096753A" w:rsidP="0074608B">
      <w:pPr>
        <w:pStyle w:val="ListParagraph"/>
        <w:ind w:left="0"/>
      </w:pPr>
    </w:p>
    <w:p w:rsidR="0096753A" w:rsidRDefault="0096753A" w:rsidP="00A42A1E">
      <w:pPr>
        <w:pStyle w:val="ListParagraph"/>
        <w:ind w:left="0"/>
        <w:jc w:val="center"/>
      </w:pPr>
      <w:r>
        <w:t>TOSS-UP</w:t>
      </w:r>
    </w:p>
    <w:p w:rsidR="0096753A" w:rsidRDefault="0096753A" w:rsidP="00A42A1E">
      <w:pPr>
        <w:pStyle w:val="ListParagraph"/>
        <w:ind w:left="0"/>
      </w:pPr>
    </w:p>
    <w:p w:rsidR="0096753A" w:rsidRDefault="0096753A" w:rsidP="00A42A1E">
      <w:pPr>
        <w:numPr>
          <w:ilvl w:val="0"/>
          <w:numId w:val="22"/>
        </w:numPr>
        <w:spacing w:line="240" w:lineRule="auto"/>
      </w:pPr>
      <w:r>
        <w:t xml:space="preserve">PHYS </w:t>
      </w:r>
      <w:r>
        <w:rPr>
          <w:i/>
          <w:iCs/>
        </w:rPr>
        <w:t>Multiple Choice</w:t>
      </w:r>
      <w:r>
        <w:t xml:space="preserve"> Lenz’s law is an electrical restatement of which conservation law?</w:t>
      </w:r>
    </w:p>
    <w:p w:rsidR="0096753A" w:rsidRDefault="0096753A" w:rsidP="00366450">
      <w:pPr>
        <w:pStyle w:val="ListParagraph"/>
        <w:ind w:firstLine="720"/>
        <w:rPr>
          <w:szCs w:val="24"/>
        </w:rPr>
      </w:pPr>
      <w:r>
        <w:rPr>
          <w:szCs w:val="24"/>
        </w:rPr>
        <w:t>W. momentum</w:t>
      </w:r>
    </w:p>
    <w:p w:rsidR="0096753A" w:rsidRDefault="0096753A" w:rsidP="00366450">
      <w:pPr>
        <w:pStyle w:val="ListParagraph"/>
        <w:rPr>
          <w:szCs w:val="24"/>
        </w:rPr>
      </w:pPr>
      <w:r>
        <w:rPr>
          <w:szCs w:val="24"/>
        </w:rPr>
        <w:tab/>
        <w:t xml:space="preserve">X. angular momentum </w:t>
      </w:r>
    </w:p>
    <w:p w:rsidR="0096753A" w:rsidRDefault="0096753A" w:rsidP="00366450">
      <w:pPr>
        <w:pStyle w:val="ListParagraph"/>
        <w:rPr>
          <w:szCs w:val="24"/>
        </w:rPr>
      </w:pPr>
      <w:r>
        <w:rPr>
          <w:szCs w:val="24"/>
        </w:rPr>
        <w:tab/>
        <w:t>Y. mass</w:t>
      </w:r>
    </w:p>
    <w:p w:rsidR="0096753A" w:rsidRDefault="0096753A" w:rsidP="00366450">
      <w:r>
        <w:rPr>
          <w:szCs w:val="24"/>
        </w:rPr>
        <w:tab/>
      </w:r>
      <w:r>
        <w:rPr>
          <w:szCs w:val="24"/>
        </w:rPr>
        <w:tab/>
        <w:t>Z. energy</w:t>
      </w:r>
    </w:p>
    <w:p w:rsidR="0096753A" w:rsidRDefault="0096753A" w:rsidP="00A42A1E">
      <w:pPr>
        <w:pStyle w:val="ListParagraph"/>
      </w:pPr>
      <w:r>
        <w:t>ANSWER: Z. ENERGY</w:t>
      </w:r>
    </w:p>
    <w:p w:rsidR="0096753A" w:rsidRDefault="0096753A" w:rsidP="0074608B">
      <w:pPr>
        <w:pStyle w:val="ListParagraph"/>
        <w:ind w:left="0"/>
      </w:pPr>
    </w:p>
    <w:p w:rsidR="0096753A" w:rsidRDefault="0096753A" w:rsidP="008E76AB">
      <w:pPr>
        <w:pStyle w:val="ListParagraph"/>
        <w:ind w:left="0"/>
        <w:jc w:val="center"/>
      </w:pPr>
      <w:r>
        <w:t>BONUS</w:t>
      </w:r>
    </w:p>
    <w:p w:rsidR="0096753A" w:rsidRDefault="0096753A" w:rsidP="00133800">
      <w:pPr>
        <w:pStyle w:val="ListParagraph"/>
        <w:ind w:left="0"/>
      </w:pPr>
    </w:p>
    <w:p w:rsidR="0096753A" w:rsidRDefault="0096753A" w:rsidP="008E76AB">
      <w:pPr>
        <w:pStyle w:val="ListParagraph"/>
        <w:numPr>
          <w:ilvl w:val="0"/>
          <w:numId w:val="23"/>
        </w:numPr>
      </w:pPr>
      <w:r>
        <w:t xml:space="preserve">PHYS </w:t>
      </w:r>
      <w:r>
        <w:rPr>
          <w:i/>
          <w:iCs/>
        </w:rPr>
        <w:t xml:space="preserve">VISUAL </w:t>
      </w:r>
      <w:r>
        <w:t>Answer the following questions:</w:t>
      </w:r>
    </w:p>
    <w:p w:rsidR="0096753A" w:rsidRDefault="0096753A" w:rsidP="00133800">
      <w:pPr>
        <w:pStyle w:val="ListParagraph"/>
        <w:ind w:left="1080"/>
      </w:pPr>
      <w:r>
        <w:t xml:space="preserve">1. Which scientist used both of the devices shown here? </w:t>
      </w:r>
    </w:p>
    <w:p w:rsidR="0096753A" w:rsidRDefault="0096753A" w:rsidP="00133800">
      <w:pPr>
        <w:pStyle w:val="ListParagraph"/>
        <w:ind w:firstLine="360"/>
      </w:pPr>
      <w:r>
        <w:t>2. In the set-up on the right, if object A is moved in or out of object B, what will be detected by object G?</w:t>
      </w:r>
    </w:p>
    <w:p w:rsidR="0096753A" w:rsidRDefault="0096753A" w:rsidP="00133800">
      <w:pPr>
        <w:pStyle w:val="ListParagraph"/>
        <w:ind w:firstLine="360"/>
      </w:pPr>
      <w:r>
        <w:t>3. Whose version of the law that is demonstrated in the experiment on the right is recognized as part of Maxwell’s equations?</w:t>
      </w:r>
    </w:p>
    <w:p w:rsidR="0096753A" w:rsidRDefault="0096753A" w:rsidP="00013BA6">
      <w:pPr>
        <w:pStyle w:val="ListParagraph"/>
        <w:ind w:left="0"/>
      </w:pPr>
    </w:p>
    <w:p w:rsidR="0096753A" w:rsidRDefault="0096753A" w:rsidP="00E43D82">
      <w:pPr>
        <w:pStyle w:val="ListParagraph"/>
      </w:pPr>
      <w:r>
        <w:t>ANSWER: 1. FARADAY; 2. CURRENT; 3. OLIVER HEAVISIDE</w:t>
      </w:r>
    </w:p>
    <w:p w:rsidR="0096753A" w:rsidRDefault="0096753A" w:rsidP="00E43D82">
      <w:pPr>
        <w:pStyle w:val="ListParagraph"/>
      </w:pPr>
    </w:p>
    <w:p w:rsidR="0096753A" w:rsidRPr="008E76AB" w:rsidRDefault="0096753A" w:rsidP="008E76AB">
      <w:pPr>
        <w:jc w:val="center"/>
        <w:rPr>
          <w:bCs/>
        </w:rPr>
      </w:pPr>
      <w:r w:rsidRPr="008E76AB">
        <w:rPr>
          <w:bCs/>
        </w:rPr>
        <w:t>TOSS-UP</w:t>
      </w:r>
    </w:p>
    <w:p w:rsidR="0096753A" w:rsidRDefault="0096753A" w:rsidP="00FD7AB2"/>
    <w:p w:rsidR="0096753A" w:rsidRDefault="0096753A" w:rsidP="00FD7AB2">
      <w:pPr>
        <w:spacing w:line="240" w:lineRule="auto"/>
        <w:ind w:left="360"/>
      </w:pPr>
      <w:r>
        <w:t xml:space="preserve">17. PHYS </w:t>
      </w:r>
      <w:r>
        <w:rPr>
          <w:i/>
        </w:rPr>
        <w:t>Multiple Choice</w:t>
      </w:r>
      <w:r>
        <w:t xml:space="preserve"> A gas is allowed to expand at a constant temperature from a volume of 100 cubic centimeters to a volume of 400 cubic centimeters. If the original pressure of the gas was 4 atmospheres, what will be the new pressure?</w:t>
      </w:r>
    </w:p>
    <w:p w:rsidR="0096753A" w:rsidRDefault="0096753A" w:rsidP="00E43D82">
      <w:pPr>
        <w:numPr>
          <w:ilvl w:val="0"/>
          <w:numId w:val="33"/>
        </w:numPr>
        <w:spacing w:line="240" w:lineRule="auto"/>
      </w:pPr>
      <w:r>
        <w:t>1 atmosphere</w:t>
      </w:r>
    </w:p>
    <w:p w:rsidR="0096753A" w:rsidRDefault="0096753A" w:rsidP="00E43D82">
      <w:pPr>
        <w:numPr>
          <w:ilvl w:val="0"/>
          <w:numId w:val="33"/>
        </w:numPr>
        <w:spacing w:line="240" w:lineRule="auto"/>
      </w:pPr>
      <w:r>
        <w:t>16 atmospheres</w:t>
      </w:r>
    </w:p>
    <w:p w:rsidR="0096753A" w:rsidRDefault="0096753A" w:rsidP="00E43D82">
      <w:pPr>
        <w:numPr>
          <w:ilvl w:val="0"/>
          <w:numId w:val="33"/>
        </w:numPr>
        <w:spacing w:line="240" w:lineRule="auto"/>
      </w:pPr>
      <w:r>
        <w:t>76 centimeters of mercury</w:t>
      </w:r>
    </w:p>
    <w:p w:rsidR="0096753A" w:rsidRDefault="0096753A" w:rsidP="00E43D82">
      <w:pPr>
        <w:numPr>
          <w:ilvl w:val="0"/>
          <w:numId w:val="33"/>
        </w:numPr>
        <w:spacing w:line="240" w:lineRule="auto"/>
      </w:pPr>
      <w:r>
        <w:t>100 pascals</w:t>
      </w:r>
    </w:p>
    <w:p w:rsidR="0096753A" w:rsidRDefault="0096753A" w:rsidP="00FD7AB2"/>
    <w:p w:rsidR="0096753A" w:rsidRDefault="0096753A" w:rsidP="00FD7AB2">
      <w:pPr>
        <w:ind w:left="1440"/>
      </w:pPr>
      <w:r>
        <w:t>ANSWER: X. 16 ATMOSPEHERES</w:t>
      </w:r>
    </w:p>
    <w:p w:rsidR="0096753A" w:rsidRDefault="0096753A" w:rsidP="00FD7AB2"/>
    <w:p w:rsidR="0096753A" w:rsidRPr="00BA07A4" w:rsidRDefault="0096753A" w:rsidP="00FD7AB2">
      <w:pPr>
        <w:jc w:val="center"/>
        <w:rPr>
          <w:b/>
        </w:rPr>
      </w:pPr>
      <w:r>
        <w:rPr>
          <w:b/>
        </w:rPr>
        <w:t>BONUS</w:t>
      </w:r>
    </w:p>
    <w:p w:rsidR="0096753A" w:rsidRDefault="0096753A" w:rsidP="00FD7AB2"/>
    <w:p w:rsidR="0096753A" w:rsidRPr="00B27383" w:rsidRDefault="0096753A" w:rsidP="00FD7AB2">
      <w:pPr>
        <w:spacing w:line="240" w:lineRule="auto"/>
        <w:ind w:left="360"/>
      </w:pPr>
      <w:r>
        <w:t xml:space="preserve">17. PHYS </w:t>
      </w:r>
      <w:r>
        <w:rPr>
          <w:i/>
        </w:rPr>
        <w:t>Visual</w:t>
      </w:r>
      <w:r>
        <w:t xml:space="preserve"> – Answer the following questions concerning a process that occurs in stars.</w:t>
      </w:r>
    </w:p>
    <w:p w:rsidR="0096753A" w:rsidRDefault="0096753A" w:rsidP="0082045D">
      <w:pPr>
        <w:pStyle w:val="ListParagraph"/>
        <w:ind w:left="1080"/>
      </w:pPr>
      <w:r>
        <w:t xml:space="preserve">1. What is the name of this process? </w:t>
      </w:r>
    </w:p>
    <w:p w:rsidR="0096753A" w:rsidRDefault="0096753A" w:rsidP="0082045D">
      <w:pPr>
        <w:pStyle w:val="ListParagraph"/>
        <w:ind w:firstLine="360"/>
      </w:pPr>
      <w:r>
        <w:t>2. Identify A-D.</w:t>
      </w:r>
    </w:p>
    <w:p w:rsidR="0096753A" w:rsidRDefault="0096753A" w:rsidP="0082045D">
      <w:pPr>
        <w:pStyle w:val="ListParagraph"/>
        <w:ind w:firstLine="360"/>
      </w:pPr>
      <w:r>
        <w:t>3. What is thought to be emitted instead of gamma rays in the final step of the process?</w:t>
      </w:r>
    </w:p>
    <w:p w:rsidR="0096753A" w:rsidRDefault="0096753A" w:rsidP="00FD7AB2"/>
    <w:p w:rsidR="0096753A" w:rsidRDefault="0096753A" w:rsidP="00FD7AB2">
      <w:pPr>
        <w:ind w:left="1440"/>
      </w:pPr>
      <w:r>
        <w:t>ANSWER: 1. TRIPLE ALPHA PROCESS, A. ALPHA PARTICLE, B. GAMMA RAY, C. Be8. D. C12; 3. ELECTRON AND POSITRON</w:t>
      </w:r>
    </w:p>
    <w:p w:rsidR="0096753A" w:rsidRDefault="0096753A" w:rsidP="00FD7AB2">
      <w:pPr>
        <w:pStyle w:val="ListParagraph"/>
        <w:ind w:left="0"/>
      </w:pPr>
    </w:p>
    <w:p w:rsidR="0096753A" w:rsidRDefault="0096753A" w:rsidP="00C1556C">
      <w:pPr>
        <w:pStyle w:val="ListParagraph"/>
        <w:ind w:left="0"/>
      </w:pPr>
    </w:p>
    <w:p w:rsidR="0096753A" w:rsidRDefault="0096753A" w:rsidP="00C1556C">
      <w:pPr>
        <w:pStyle w:val="ListParagraph"/>
        <w:ind w:left="0"/>
        <w:jc w:val="center"/>
      </w:pPr>
      <w:r>
        <w:t>TOSS-UP</w:t>
      </w:r>
    </w:p>
    <w:p w:rsidR="0096753A" w:rsidRDefault="0096753A" w:rsidP="00C1556C">
      <w:pPr>
        <w:pStyle w:val="ListParagraph"/>
        <w:ind w:left="0"/>
      </w:pPr>
    </w:p>
    <w:p w:rsidR="0096753A" w:rsidRDefault="0096753A" w:rsidP="008E76AB">
      <w:pPr>
        <w:numPr>
          <w:ilvl w:val="0"/>
          <w:numId w:val="25"/>
        </w:numPr>
        <w:spacing w:line="240" w:lineRule="auto"/>
      </w:pPr>
      <w:r>
        <w:t xml:space="preserve">PHYS </w:t>
      </w:r>
      <w:r>
        <w:rPr>
          <w:i/>
          <w:iCs/>
        </w:rPr>
        <w:t>Multiple Choice</w:t>
      </w:r>
      <w:r>
        <w:t xml:space="preserve"> An electron moves at a constant speed at right angles to a uniform flux. If the flux density were doubled, the force on the electon would be?</w:t>
      </w:r>
    </w:p>
    <w:p w:rsidR="0096753A" w:rsidRDefault="0096753A" w:rsidP="00C1556C">
      <w:pPr>
        <w:ind w:left="1440"/>
      </w:pPr>
      <w:r>
        <w:t>W. unaffected</w:t>
      </w:r>
    </w:p>
    <w:p w:rsidR="0096753A" w:rsidRDefault="0096753A" w:rsidP="00C1556C">
      <w:pPr>
        <w:ind w:left="1440"/>
      </w:pPr>
      <w:r>
        <w:t>X. halved</w:t>
      </w:r>
    </w:p>
    <w:p w:rsidR="0096753A" w:rsidRDefault="0096753A" w:rsidP="00C1556C">
      <w:pPr>
        <w:ind w:left="1440"/>
      </w:pPr>
      <w:r>
        <w:t>Y. doubled</w:t>
      </w:r>
    </w:p>
    <w:p w:rsidR="0096753A" w:rsidRDefault="0096753A" w:rsidP="00C1556C">
      <w:pPr>
        <w:ind w:left="1440"/>
      </w:pPr>
      <w:r>
        <w:t>Z. quadrupled</w:t>
      </w:r>
    </w:p>
    <w:p w:rsidR="0096753A" w:rsidRDefault="0096753A" w:rsidP="00C1556C"/>
    <w:p w:rsidR="0096753A" w:rsidRDefault="0096753A" w:rsidP="00C1556C">
      <w:pPr>
        <w:pStyle w:val="ListParagraph"/>
      </w:pPr>
      <w:r>
        <w:t>ANSWER: Y. DOUBLED</w:t>
      </w:r>
    </w:p>
    <w:p w:rsidR="0096753A" w:rsidRDefault="0096753A" w:rsidP="00C1556C">
      <w:pPr>
        <w:pStyle w:val="ListParagraph"/>
      </w:pPr>
    </w:p>
    <w:p w:rsidR="0096753A" w:rsidRDefault="0096753A" w:rsidP="00C1556C">
      <w:pPr>
        <w:pStyle w:val="ListParagraph"/>
        <w:ind w:left="0"/>
        <w:jc w:val="center"/>
      </w:pPr>
      <w:r>
        <w:t>BONUS</w:t>
      </w:r>
    </w:p>
    <w:p w:rsidR="0096753A" w:rsidRDefault="0096753A" w:rsidP="00C1556C">
      <w:pPr>
        <w:pStyle w:val="ListParagraph"/>
        <w:ind w:left="0"/>
      </w:pPr>
    </w:p>
    <w:p w:rsidR="0096753A" w:rsidRDefault="0096753A" w:rsidP="008E76AB">
      <w:pPr>
        <w:numPr>
          <w:ilvl w:val="0"/>
          <w:numId w:val="26"/>
        </w:numPr>
        <w:spacing w:line="240" w:lineRule="auto"/>
      </w:pPr>
      <w:r>
        <w:t xml:space="preserve">PHYS </w:t>
      </w:r>
      <w:r>
        <w:rPr>
          <w:i/>
          <w:iCs/>
        </w:rPr>
        <w:t>Short Answer</w:t>
      </w:r>
      <w:r>
        <w:t xml:space="preserve"> An emf of 0.05 volts is induced in a wire when it moves at right angles to a uniform magnetic field with a speed of 5 meters per second. If the length of the wire is 10 centimeters, what is the flux density, in teslas?</w:t>
      </w:r>
    </w:p>
    <w:p w:rsidR="0096753A" w:rsidRDefault="0096753A" w:rsidP="00C1556C">
      <w:pPr>
        <w:spacing w:line="240" w:lineRule="auto"/>
        <w:ind w:left="360"/>
      </w:pPr>
    </w:p>
    <w:p w:rsidR="0096753A" w:rsidRDefault="0096753A" w:rsidP="00C1556C">
      <w:pPr>
        <w:pStyle w:val="ListParagraph"/>
      </w:pPr>
      <w:r>
        <w:t>ANSWER: 0.1</w:t>
      </w:r>
    </w:p>
    <w:p w:rsidR="0096753A" w:rsidRDefault="0096753A" w:rsidP="00C1556C">
      <w:pPr>
        <w:pStyle w:val="ListParagraph"/>
      </w:pPr>
    </w:p>
    <w:p w:rsidR="0096753A" w:rsidRDefault="0096753A" w:rsidP="00C1556C">
      <w:pPr>
        <w:pStyle w:val="ListParagraph"/>
        <w:ind w:left="0"/>
        <w:jc w:val="center"/>
      </w:pPr>
      <w:r>
        <w:t>TOSS-UP</w:t>
      </w:r>
    </w:p>
    <w:p w:rsidR="0096753A" w:rsidRDefault="0096753A" w:rsidP="00C1556C">
      <w:pPr>
        <w:pStyle w:val="ListParagraph"/>
        <w:ind w:left="0"/>
        <w:jc w:val="center"/>
      </w:pPr>
    </w:p>
    <w:p w:rsidR="0096753A" w:rsidRDefault="0096753A" w:rsidP="00C423C5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PHYS </w:t>
      </w:r>
      <w:r>
        <w:rPr>
          <w:i/>
          <w:szCs w:val="24"/>
        </w:rPr>
        <w:t>Multiple Choice</w:t>
      </w:r>
      <w:r>
        <w:rPr>
          <w:szCs w:val="24"/>
        </w:rPr>
        <w:t xml:space="preserve"> Which of the following quarks has the highest rest energy?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W. Top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X. Bottom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Y. Charmed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 xml:space="preserve">Z. </w:t>
      </w:r>
      <w:r>
        <w:rPr>
          <w:bCs/>
          <w:color w:val="000000"/>
          <w:szCs w:val="24"/>
        </w:rPr>
        <w:t>Strange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>ANSWER: W. TOP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jc w:val="center"/>
        <w:rPr>
          <w:szCs w:val="24"/>
        </w:rPr>
      </w:pPr>
      <w:r>
        <w:rPr>
          <w:szCs w:val="24"/>
        </w:rPr>
        <w:t>BONUS</w:t>
      </w:r>
    </w:p>
    <w:p w:rsidR="0096753A" w:rsidRDefault="0096753A" w:rsidP="00C423C5">
      <w:pPr>
        <w:jc w:val="center"/>
        <w:rPr>
          <w:szCs w:val="24"/>
        </w:rPr>
      </w:pPr>
    </w:p>
    <w:p w:rsidR="0096753A" w:rsidRDefault="0096753A" w:rsidP="00C423C5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PHYS </w:t>
      </w:r>
      <w:r>
        <w:rPr>
          <w:i/>
          <w:szCs w:val="24"/>
        </w:rPr>
        <w:t>Short Answer</w:t>
      </w:r>
      <w:r>
        <w:rPr>
          <w:szCs w:val="24"/>
        </w:rPr>
        <w:t xml:space="preserve"> In which famous Illinois national laboratory run by the US Department of Energy was the first top quark discovered?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 xml:space="preserve">ANSWER: FERMI NATIONAL ACCELERATOR LABORATORY (accept : FERMILAB) 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pStyle w:val="ListParagraph"/>
        <w:ind w:left="0"/>
        <w:jc w:val="center"/>
        <w:rPr>
          <w:szCs w:val="24"/>
        </w:rPr>
      </w:pPr>
      <w:r>
        <w:rPr>
          <w:szCs w:val="24"/>
        </w:rPr>
        <w:t>TOSS-UP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ESSC </w:t>
      </w:r>
      <w:r>
        <w:rPr>
          <w:i/>
          <w:szCs w:val="24"/>
        </w:rPr>
        <w:t>Short Answer</w:t>
      </w:r>
      <w:r>
        <w:rPr>
          <w:szCs w:val="24"/>
        </w:rPr>
        <w:t xml:space="preserve"> When gravity and pressure balance in a star, what state is the star said to be in?</w:t>
      </w:r>
      <w:r>
        <w:rPr>
          <w:szCs w:val="24"/>
        </w:rPr>
        <w:tab/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 xml:space="preserve">ANSWER: HYDROSTATIC EQUILIBRIUM 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jc w:val="center"/>
        <w:rPr>
          <w:szCs w:val="24"/>
        </w:rPr>
      </w:pPr>
    </w:p>
    <w:p w:rsidR="0096753A" w:rsidRDefault="0096753A" w:rsidP="00C423C5">
      <w:pPr>
        <w:pStyle w:val="ListParagraph"/>
        <w:ind w:left="360"/>
        <w:jc w:val="center"/>
        <w:rPr>
          <w:szCs w:val="24"/>
        </w:rPr>
      </w:pPr>
      <w:r>
        <w:rPr>
          <w:szCs w:val="24"/>
        </w:rPr>
        <w:t>BONUS</w:t>
      </w:r>
    </w:p>
    <w:p w:rsidR="0096753A" w:rsidRDefault="0096753A" w:rsidP="00C423C5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ESSC </w:t>
      </w:r>
      <w:r>
        <w:rPr>
          <w:i/>
          <w:szCs w:val="24"/>
        </w:rPr>
        <w:t>Short Answer</w:t>
      </w:r>
      <w:r>
        <w:rPr>
          <w:szCs w:val="24"/>
        </w:rPr>
        <w:t xml:space="preserve"> A spinning neutron star converts some of its energy into electromagnetic energy and a powerful outflow of high-speed particles. What is this outflow called?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>ANSWER: PULSAR WIND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jc w:val="center"/>
        <w:rPr>
          <w:szCs w:val="24"/>
        </w:rPr>
      </w:pPr>
      <w:r>
        <w:rPr>
          <w:szCs w:val="24"/>
        </w:rPr>
        <w:t>TOSS-UP</w:t>
      </w:r>
    </w:p>
    <w:p w:rsidR="0096753A" w:rsidRDefault="0096753A" w:rsidP="00C423C5">
      <w:pPr>
        <w:rPr>
          <w:szCs w:val="24"/>
        </w:rPr>
      </w:pPr>
    </w:p>
    <w:p w:rsidR="0096753A" w:rsidRDefault="0096753A" w:rsidP="00C423C5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ESSC </w:t>
      </w:r>
      <w:r>
        <w:rPr>
          <w:i/>
          <w:szCs w:val="24"/>
        </w:rPr>
        <w:t xml:space="preserve">Multiple Choice </w:t>
      </w:r>
      <w:r>
        <w:rPr>
          <w:iCs/>
          <w:szCs w:val="24"/>
        </w:rPr>
        <w:t>Who, in the 1920s, proposed that spiral nebulae were just nearby nebulae inside of the Milky Way star system?</w:t>
      </w:r>
    </w:p>
    <w:p w:rsidR="0096753A" w:rsidRDefault="0096753A" w:rsidP="00C423C5">
      <w:pPr>
        <w:pStyle w:val="ListParagraph"/>
        <w:ind w:firstLine="720"/>
        <w:rPr>
          <w:szCs w:val="24"/>
        </w:rPr>
      </w:pPr>
      <w:r>
        <w:rPr>
          <w:szCs w:val="24"/>
        </w:rPr>
        <w:t xml:space="preserve">W. William Parsons 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X. Immanuel Kant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 xml:space="preserve">Y. Heber Curtis 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Z. Harlow Shapley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>ANSWER: Z. HARLOW SHAPLEY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jc w:val="center"/>
        <w:rPr>
          <w:szCs w:val="24"/>
        </w:rPr>
      </w:pPr>
      <w:r>
        <w:rPr>
          <w:szCs w:val="24"/>
        </w:rPr>
        <w:t>BONUS</w:t>
      </w:r>
    </w:p>
    <w:p w:rsidR="0096753A" w:rsidRDefault="0096753A" w:rsidP="00C423C5">
      <w:pPr>
        <w:rPr>
          <w:szCs w:val="24"/>
        </w:rPr>
      </w:pPr>
    </w:p>
    <w:p w:rsidR="0096753A" w:rsidRPr="008E126E" w:rsidRDefault="0096753A" w:rsidP="00C423C5">
      <w:pPr>
        <w:pStyle w:val="ListParagraph"/>
        <w:numPr>
          <w:ilvl w:val="0"/>
          <w:numId w:val="23"/>
        </w:numPr>
        <w:rPr>
          <w:rStyle w:val="apple-style-span"/>
          <w:szCs w:val="24"/>
        </w:rPr>
      </w:pPr>
      <w:r>
        <w:rPr>
          <w:szCs w:val="24"/>
        </w:rPr>
        <w:t>ESSC</w:t>
      </w:r>
      <w:r w:rsidRPr="008E126E">
        <w:rPr>
          <w:szCs w:val="24"/>
        </w:rPr>
        <w:t xml:space="preserve"> </w:t>
      </w:r>
      <w:r w:rsidRPr="008E126E">
        <w:rPr>
          <w:i/>
          <w:szCs w:val="24"/>
        </w:rPr>
        <w:t>Short Answer</w:t>
      </w:r>
      <w:r>
        <w:rPr>
          <w:szCs w:val="24"/>
        </w:rPr>
        <w:t xml:space="preserve"> Which famous astronomer resolved the so-called Shapely-Curtis Debate over spiral nebulae?</w:t>
      </w:r>
    </w:p>
    <w:p w:rsidR="0096753A" w:rsidRPr="008E126E" w:rsidRDefault="0096753A" w:rsidP="00C423C5">
      <w:pPr>
        <w:pStyle w:val="ListParagraph"/>
        <w:rPr>
          <w:szCs w:val="24"/>
        </w:rPr>
      </w:pPr>
      <w:r w:rsidRPr="008E126E">
        <w:rPr>
          <w:szCs w:val="24"/>
        </w:rPr>
        <w:tab/>
      </w:r>
    </w:p>
    <w:p w:rsidR="0096753A" w:rsidRDefault="0096753A" w:rsidP="00C423C5">
      <w:pPr>
        <w:pStyle w:val="ListParagraph"/>
        <w:rPr>
          <w:szCs w:val="24"/>
        </w:rPr>
      </w:pPr>
      <w:r w:rsidRPr="008E126E">
        <w:rPr>
          <w:szCs w:val="24"/>
        </w:rPr>
        <w:t>A</w:t>
      </w:r>
      <w:r>
        <w:rPr>
          <w:szCs w:val="24"/>
        </w:rPr>
        <w:t>NSWER: EDWIN HUBBLE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jc w:val="center"/>
        <w:rPr>
          <w:szCs w:val="24"/>
        </w:rPr>
      </w:pPr>
      <w:r>
        <w:rPr>
          <w:szCs w:val="24"/>
        </w:rPr>
        <w:t>TOSS-UP</w:t>
      </w:r>
    </w:p>
    <w:p w:rsidR="0096753A" w:rsidRDefault="0096753A" w:rsidP="00C423C5">
      <w:pPr>
        <w:jc w:val="center"/>
        <w:rPr>
          <w:szCs w:val="24"/>
        </w:rPr>
      </w:pPr>
    </w:p>
    <w:p w:rsidR="0096753A" w:rsidRPr="0034501D" w:rsidRDefault="0096753A" w:rsidP="00C423C5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BIO </w:t>
      </w:r>
      <w:r>
        <w:rPr>
          <w:i/>
          <w:szCs w:val="24"/>
        </w:rPr>
        <w:t>Multiple Choice</w:t>
      </w:r>
      <w:r>
        <w:rPr>
          <w:szCs w:val="24"/>
        </w:rPr>
        <w:t xml:space="preserve"> Introns in prokaryotes are found in only tRNA and which one of the following?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W. mRNA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X. pre-mRNA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Y. snRNA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 xml:space="preserve">Z. rRNA 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>ANSWER: Z. rRNA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jc w:val="center"/>
        <w:rPr>
          <w:szCs w:val="24"/>
        </w:rPr>
      </w:pPr>
      <w:r>
        <w:rPr>
          <w:szCs w:val="24"/>
        </w:rPr>
        <w:t>BONUS</w:t>
      </w:r>
    </w:p>
    <w:p w:rsidR="0096753A" w:rsidRDefault="0096753A" w:rsidP="00C423C5">
      <w:pPr>
        <w:jc w:val="center"/>
        <w:rPr>
          <w:szCs w:val="24"/>
        </w:rPr>
      </w:pPr>
    </w:p>
    <w:p w:rsidR="0096753A" w:rsidRDefault="0096753A" w:rsidP="00C423C5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BIO </w:t>
      </w:r>
      <w:r>
        <w:rPr>
          <w:i/>
          <w:szCs w:val="24"/>
        </w:rPr>
        <w:t>Short Answer</w:t>
      </w:r>
      <w:r>
        <w:rPr>
          <w:szCs w:val="24"/>
        </w:rPr>
        <w:t xml:space="preserve"> The presence of introns in a gene can facilitate the evolution of new and potentially useful proteins in a process called what?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>ANSWER: EXON SHUFFLING</w:t>
      </w:r>
    </w:p>
    <w:p w:rsidR="0096753A" w:rsidRDefault="0096753A" w:rsidP="00C423C5">
      <w:pPr>
        <w:jc w:val="center"/>
        <w:rPr>
          <w:szCs w:val="24"/>
        </w:rPr>
      </w:pPr>
      <w:r>
        <w:rPr>
          <w:szCs w:val="24"/>
        </w:rPr>
        <w:t>TOSS-UP</w:t>
      </w:r>
    </w:p>
    <w:p w:rsidR="0096753A" w:rsidRDefault="0096753A" w:rsidP="00C423C5">
      <w:pPr>
        <w:jc w:val="center"/>
        <w:rPr>
          <w:szCs w:val="24"/>
        </w:rPr>
      </w:pPr>
    </w:p>
    <w:p w:rsidR="0096753A" w:rsidRPr="0034501D" w:rsidRDefault="0096753A" w:rsidP="00C423C5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BIO </w:t>
      </w:r>
      <w:r>
        <w:rPr>
          <w:i/>
          <w:szCs w:val="24"/>
        </w:rPr>
        <w:t>Multiple Choice</w:t>
      </w:r>
      <w:r>
        <w:rPr>
          <w:szCs w:val="24"/>
        </w:rPr>
        <w:t xml:space="preserve"> The contraction of which part of the cardiovascular system results in blood being pumped to the lungs via the pulmonary arteries?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 xml:space="preserve">W. Right Ventricle 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>X. Right Atrium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 xml:space="preserve">Y. Left Ventricle 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  <w:t xml:space="preserve">Z. Left Atrium 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 xml:space="preserve">ANSWER: W. RIGHT VENTRICLE 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C423C5">
      <w:pPr>
        <w:jc w:val="center"/>
        <w:rPr>
          <w:szCs w:val="24"/>
        </w:rPr>
      </w:pPr>
      <w:r>
        <w:rPr>
          <w:szCs w:val="24"/>
        </w:rPr>
        <w:t>BONUS</w:t>
      </w:r>
    </w:p>
    <w:p w:rsidR="0096753A" w:rsidRDefault="0096753A" w:rsidP="00C423C5">
      <w:pPr>
        <w:jc w:val="center"/>
        <w:rPr>
          <w:szCs w:val="24"/>
        </w:rPr>
      </w:pPr>
    </w:p>
    <w:p w:rsidR="0096753A" w:rsidRDefault="0096753A" w:rsidP="00C423C5">
      <w:pPr>
        <w:pStyle w:val="ListParagraph"/>
        <w:numPr>
          <w:ilvl w:val="0"/>
          <w:numId w:val="23"/>
        </w:numPr>
        <w:tabs>
          <w:tab w:val="clear" w:pos="720"/>
        </w:tabs>
        <w:rPr>
          <w:szCs w:val="24"/>
        </w:rPr>
      </w:pPr>
      <w:r>
        <w:rPr>
          <w:szCs w:val="24"/>
        </w:rPr>
        <w:t xml:space="preserve">BIO </w:t>
      </w:r>
      <w:r>
        <w:rPr>
          <w:i/>
          <w:szCs w:val="24"/>
        </w:rPr>
        <w:t>Short Answer</w:t>
      </w:r>
      <w:r>
        <w:rPr>
          <w:szCs w:val="24"/>
        </w:rPr>
        <w:t xml:space="preserve"> Oxygen poor blood from the head, neck, and arms is channeled into which part of the circulatory system?</w:t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ab/>
      </w:r>
    </w:p>
    <w:p w:rsidR="0096753A" w:rsidRDefault="0096753A" w:rsidP="00C423C5">
      <w:pPr>
        <w:pStyle w:val="ListParagraph"/>
        <w:rPr>
          <w:szCs w:val="24"/>
        </w:rPr>
      </w:pPr>
      <w:r>
        <w:rPr>
          <w:szCs w:val="24"/>
        </w:rPr>
        <w:t>ANSWER: SUPERIOR VENA CAVA</w:t>
      </w:r>
    </w:p>
    <w:p w:rsidR="0096753A" w:rsidRDefault="0096753A" w:rsidP="00C423C5">
      <w:pPr>
        <w:pStyle w:val="ListParagraph"/>
        <w:rPr>
          <w:szCs w:val="24"/>
        </w:rPr>
      </w:pPr>
    </w:p>
    <w:p w:rsidR="0096753A" w:rsidRDefault="0096753A" w:rsidP="00A42A1E">
      <w:pPr>
        <w:pStyle w:val="ListParagraph"/>
        <w:ind w:left="0"/>
      </w:pPr>
    </w:p>
    <w:p w:rsidR="0096753A" w:rsidRDefault="0096753A" w:rsidP="00DF05F2">
      <w:pPr>
        <w:pStyle w:val="ListParagraph"/>
      </w:pPr>
    </w:p>
    <w:sectPr w:rsidR="0096753A" w:rsidSect="009B4F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53A" w:rsidRDefault="0096753A">
      <w:r>
        <w:separator/>
      </w:r>
    </w:p>
  </w:endnote>
  <w:endnote w:type="continuationSeparator" w:id="0">
    <w:p w:rsidR="0096753A" w:rsidRDefault="00967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53A" w:rsidRDefault="0096753A">
      <w:r>
        <w:separator/>
      </w:r>
    </w:p>
  </w:footnote>
  <w:footnote w:type="continuationSeparator" w:id="0">
    <w:p w:rsidR="0096753A" w:rsidRDefault="009675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53A" w:rsidRDefault="0096753A" w:rsidP="00944C89">
    <w:pPr>
      <w:pStyle w:val="Header"/>
      <w:jc w:val="right"/>
    </w:pPr>
    <w:r>
      <w:t xml:space="preserve">Anish Khare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750C"/>
    <w:multiLevelType w:val="hybridMultilevel"/>
    <w:tmpl w:val="53E260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3658CC"/>
    <w:multiLevelType w:val="hybridMultilevel"/>
    <w:tmpl w:val="9ADEBD34"/>
    <w:lvl w:ilvl="0" w:tplc="43324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2">
    <w:nsid w:val="0A9B12F1"/>
    <w:multiLevelType w:val="hybridMultilevel"/>
    <w:tmpl w:val="9350E08C"/>
    <w:lvl w:ilvl="0" w:tplc="FC0637D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>
        <w:rFonts w:cs="Times New Roman"/>
      </w:rPr>
    </w:lvl>
  </w:abstractNum>
  <w:abstractNum w:abstractNumId="3">
    <w:nsid w:val="112F7C28"/>
    <w:multiLevelType w:val="hybridMultilevel"/>
    <w:tmpl w:val="70F83BBA"/>
    <w:lvl w:ilvl="0" w:tplc="56DEF6D2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7D908FA"/>
    <w:multiLevelType w:val="hybridMultilevel"/>
    <w:tmpl w:val="3DA2DE88"/>
    <w:lvl w:ilvl="0" w:tplc="DE725C8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9EB76BA"/>
    <w:multiLevelType w:val="hybridMultilevel"/>
    <w:tmpl w:val="D2B87978"/>
    <w:lvl w:ilvl="0" w:tplc="9D96E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F10AF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F1373F"/>
    <w:multiLevelType w:val="hybridMultilevel"/>
    <w:tmpl w:val="F5CC5E1C"/>
    <w:lvl w:ilvl="0" w:tplc="E5D6F79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120082"/>
    <w:multiLevelType w:val="hybridMultilevel"/>
    <w:tmpl w:val="C80C305E"/>
    <w:lvl w:ilvl="0" w:tplc="B892492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>
    <w:nsid w:val="30D35334"/>
    <w:multiLevelType w:val="hybridMultilevel"/>
    <w:tmpl w:val="AAB20812"/>
    <w:lvl w:ilvl="0" w:tplc="9D96EE74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52226EF"/>
    <w:multiLevelType w:val="hybridMultilevel"/>
    <w:tmpl w:val="50B45BE2"/>
    <w:lvl w:ilvl="0" w:tplc="9D96EE7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A5B7EAC"/>
    <w:multiLevelType w:val="hybridMultilevel"/>
    <w:tmpl w:val="4E86C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986405"/>
    <w:multiLevelType w:val="hybridMultilevel"/>
    <w:tmpl w:val="802CB654"/>
    <w:lvl w:ilvl="0" w:tplc="15B87F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2">
    <w:nsid w:val="4461711F"/>
    <w:multiLevelType w:val="hybridMultilevel"/>
    <w:tmpl w:val="0C00CFD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79EE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66C62A4"/>
    <w:multiLevelType w:val="hybridMultilevel"/>
    <w:tmpl w:val="E3E0AD36"/>
    <w:lvl w:ilvl="0" w:tplc="A5648D80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A084B38"/>
    <w:multiLevelType w:val="hybridMultilevel"/>
    <w:tmpl w:val="D8861DD4"/>
    <w:lvl w:ilvl="0" w:tplc="9D96EE7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D991BD5"/>
    <w:multiLevelType w:val="hybridMultilevel"/>
    <w:tmpl w:val="B6BA85A4"/>
    <w:lvl w:ilvl="0" w:tplc="433242F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6">
    <w:nsid w:val="4FC0425E"/>
    <w:multiLevelType w:val="hybridMultilevel"/>
    <w:tmpl w:val="B91034E2"/>
    <w:lvl w:ilvl="0" w:tplc="9D96EE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>
    <w:nsid w:val="535F3729"/>
    <w:multiLevelType w:val="hybridMultilevel"/>
    <w:tmpl w:val="3EC4371A"/>
    <w:lvl w:ilvl="0" w:tplc="D2686E3A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4D94376"/>
    <w:multiLevelType w:val="multilevel"/>
    <w:tmpl w:val="6548F3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5794F77"/>
    <w:multiLevelType w:val="hybridMultilevel"/>
    <w:tmpl w:val="82C2AD4E"/>
    <w:lvl w:ilvl="0" w:tplc="433242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>
        <w:rFonts w:cs="Times New Roman"/>
      </w:rPr>
    </w:lvl>
  </w:abstractNum>
  <w:abstractNum w:abstractNumId="20">
    <w:nsid w:val="57A33ED4"/>
    <w:multiLevelType w:val="hybridMultilevel"/>
    <w:tmpl w:val="952E6EE8"/>
    <w:lvl w:ilvl="0" w:tplc="80E09C02">
      <w:start w:val="2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1">
    <w:nsid w:val="59124742"/>
    <w:multiLevelType w:val="hybridMultilevel"/>
    <w:tmpl w:val="6548F3C8"/>
    <w:lvl w:ilvl="0" w:tplc="9D96EE7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CEB69ED"/>
    <w:multiLevelType w:val="hybridMultilevel"/>
    <w:tmpl w:val="9E2223F8"/>
    <w:lvl w:ilvl="0" w:tplc="A530B7F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169356A"/>
    <w:multiLevelType w:val="hybridMultilevel"/>
    <w:tmpl w:val="D416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33A6C41"/>
    <w:multiLevelType w:val="hybridMultilevel"/>
    <w:tmpl w:val="A8BA62FC"/>
    <w:lvl w:ilvl="0" w:tplc="9D96EE7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43B6FBA"/>
    <w:multiLevelType w:val="hybridMultilevel"/>
    <w:tmpl w:val="F676A5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6A72EEF2">
      <w:start w:val="23"/>
      <w:numFmt w:val="upperLetter"/>
      <w:lvlText w:val="%2."/>
      <w:lvlJc w:val="left"/>
      <w:pPr>
        <w:tabs>
          <w:tab w:val="num" w:pos="1845"/>
        </w:tabs>
        <w:ind w:left="1845" w:hanging="405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6">
    <w:nsid w:val="684E48BE"/>
    <w:multiLevelType w:val="hybridMultilevel"/>
    <w:tmpl w:val="B8AAE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A4F22B3"/>
    <w:multiLevelType w:val="hybridMultilevel"/>
    <w:tmpl w:val="2570A692"/>
    <w:lvl w:ilvl="0" w:tplc="53F40BC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C373A3E"/>
    <w:multiLevelType w:val="hybridMultilevel"/>
    <w:tmpl w:val="450C5C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2E9299C"/>
    <w:multiLevelType w:val="hybridMultilevel"/>
    <w:tmpl w:val="F468E0E8"/>
    <w:lvl w:ilvl="0" w:tplc="9D96EE74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7E029B8"/>
    <w:multiLevelType w:val="hybridMultilevel"/>
    <w:tmpl w:val="737238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AF42D87"/>
    <w:multiLevelType w:val="hybridMultilevel"/>
    <w:tmpl w:val="5E684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B356B19"/>
    <w:multiLevelType w:val="hybridMultilevel"/>
    <w:tmpl w:val="02164B66"/>
    <w:lvl w:ilvl="0" w:tplc="FC0637D6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0"/>
  </w:num>
  <w:num w:numId="2">
    <w:abstractNumId w:val="30"/>
  </w:num>
  <w:num w:numId="3">
    <w:abstractNumId w:val="32"/>
  </w:num>
  <w:num w:numId="4">
    <w:abstractNumId w:val="31"/>
  </w:num>
  <w:num w:numId="5">
    <w:abstractNumId w:val="28"/>
  </w:num>
  <w:num w:numId="6">
    <w:abstractNumId w:val="22"/>
  </w:num>
  <w:num w:numId="7">
    <w:abstractNumId w:val="6"/>
  </w:num>
  <w:num w:numId="8">
    <w:abstractNumId w:val="2"/>
  </w:num>
  <w:num w:numId="9">
    <w:abstractNumId w:val="27"/>
  </w:num>
  <w:num w:numId="10">
    <w:abstractNumId w:val="26"/>
  </w:num>
  <w:num w:numId="11">
    <w:abstractNumId w:val="12"/>
  </w:num>
  <w:num w:numId="12">
    <w:abstractNumId w:val="3"/>
  </w:num>
  <w:num w:numId="13">
    <w:abstractNumId w:val="5"/>
  </w:num>
  <w:num w:numId="14">
    <w:abstractNumId w:val="11"/>
  </w:num>
  <w:num w:numId="15">
    <w:abstractNumId w:val="14"/>
  </w:num>
  <w:num w:numId="16">
    <w:abstractNumId w:val="23"/>
  </w:num>
  <w:num w:numId="17">
    <w:abstractNumId w:val="10"/>
  </w:num>
  <w:num w:numId="18">
    <w:abstractNumId w:val="25"/>
  </w:num>
  <w:num w:numId="19">
    <w:abstractNumId w:val="9"/>
  </w:num>
  <w:num w:numId="20">
    <w:abstractNumId w:val="16"/>
  </w:num>
  <w:num w:numId="21">
    <w:abstractNumId w:val="4"/>
  </w:num>
  <w:num w:numId="22">
    <w:abstractNumId w:val="21"/>
  </w:num>
  <w:num w:numId="23">
    <w:abstractNumId w:val="24"/>
  </w:num>
  <w:num w:numId="24">
    <w:abstractNumId w:val="18"/>
  </w:num>
  <w:num w:numId="25">
    <w:abstractNumId w:val="13"/>
  </w:num>
  <w:num w:numId="26">
    <w:abstractNumId w:val="17"/>
  </w:num>
  <w:num w:numId="27">
    <w:abstractNumId w:val="8"/>
  </w:num>
  <w:num w:numId="28">
    <w:abstractNumId w:val="29"/>
  </w:num>
  <w:num w:numId="29">
    <w:abstractNumId w:val="15"/>
  </w:num>
  <w:num w:numId="30">
    <w:abstractNumId w:val="19"/>
  </w:num>
  <w:num w:numId="31">
    <w:abstractNumId w:val="1"/>
  </w:num>
  <w:num w:numId="32">
    <w:abstractNumId w:val="7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05F2"/>
    <w:rsid w:val="00007949"/>
    <w:rsid w:val="00013BA6"/>
    <w:rsid w:val="00020D70"/>
    <w:rsid w:val="00076D09"/>
    <w:rsid w:val="000875A3"/>
    <w:rsid w:val="000F7C46"/>
    <w:rsid w:val="00112764"/>
    <w:rsid w:val="001215B7"/>
    <w:rsid w:val="00122D27"/>
    <w:rsid w:val="0013356D"/>
    <w:rsid w:val="00133800"/>
    <w:rsid w:val="001408C0"/>
    <w:rsid w:val="001626FC"/>
    <w:rsid w:val="001B08BB"/>
    <w:rsid w:val="001D4DF6"/>
    <w:rsid w:val="002010A8"/>
    <w:rsid w:val="00246DDF"/>
    <w:rsid w:val="002508C9"/>
    <w:rsid w:val="002844F4"/>
    <w:rsid w:val="002877A2"/>
    <w:rsid w:val="002C7485"/>
    <w:rsid w:val="002D6E74"/>
    <w:rsid w:val="00301117"/>
    <w:rsid w:val="00342C34"/>
    <w:rsid w:val="0034501D"/>
    <w:rsid w:val="00346EE8"/>
    <w:rsid w:val="00366450"/>
    <w:rsid w:val="003E7BD7"/>
    <w:rsid w:val="00432BFD"/>
    <w:rsid w:val="0045320F"/>
    <w:rsid w:val="0047738B"/>
    <w:rsid w:val="004A1B0E"/>
    <w:rsid w:val="004C19EE"/>
    <w:rsid w:val="004D5652"/>
    <w:rsid w:val="004F079F"/>
    <w:rsid w:val="004F19E0"/>
    <w:rsid w:val="004F6836"/>
    <w:rsid w:val="005047B0"/>
    <w:rsid w:val="00510010"/>
    <w:rsid w:val="00540230"/>
    <w:rsid w:val="00597CF7"/>
    <w:rsid w:val="0060536B"/>
    <w:rsid w:val="00675133"/>
    <w:rsid w:val="0069633C"/>
    <w:rsid w:val="006B3240"/>
    <w:rsid w:val="00712ED2"/>
    <w:rsid w:val="007221DC"/>
    <w:rsid w:val="00724020"/>
    <w:rsid w:val="0073580C"/>
    <w:rsid w:val="0073666E"/>
    <w:rsid w:val="0074608B"/>
    <w:rsid w:val="00767E52"/>
    <w:rsid w:val="007920E4"/>
    <w:rsid w:val="007D2317"/>
    <w:rsid w:val="0082045D"/>
    <w:rsid w:val="008261BA"/>
    <w:rsid w:val="00871460"/>
    <w:rsid w:val="008866CF"/>
    <w:rsid w:val="00893099"/>
    <w:rsid w:val="008A0D80"/>
    <w:rsid w:val="008A545E"/>
    <w:rsid w:val="008A7A26"/>
    <w:rsid w:val="008B53F5"/>
    <w:rsid w:val="008E126E"/>
    <w:rsid w:val="008E154E"/>
    <w:rsid w:val="008E76AB"/>
    <w:rsid w:val="009000AD"/>
    <w:rsid w:val="00944C89"/>
    <w:rsid w:val="009536C7"/>
    <w:rsid w:val="0096753A"/>
    <w:rsid w:val="00975CCE"/>
    <w:rsid w:val="00986A2A"/>
    <w:rsid w:val="009B4F2F"/>
    <w:rsid w:val="009F4E89"/>
    <w:rsid w:val="00A047AE"/>
    <w:rsid w:val="00A12144"/>
    <w:rsid w:val="00A2202A"/>
    <w:rsid w:val="00A36755"/>
    <w:rsid w:val="00A42A1E"/>
    <w:rsid w:val="00A435DE"/>
    <w:rsid w:val="00A43944"/>
    <w:rsid w:val="00AE6115"/>
    <w:rsid w:val="00B27383"/>
    <w:rsid w:val="00BA07A4"/>
    <w:rsid w:val="00BA6A93"/>
    <w:rsid w:val="00BD0469"/>
    <w:rsid w:val="00BD5DF0"/>
    <w:rsid w:val="00C00127"/>
    <w:rsid w:val="00C1556C"/>
    <w:rsid w:val="00C16452"/>
    <w:rsid w:val="00C323BB"/>
    <w:rsid w:val="00C423C5"/>
    <w:rsid w:val="00C427C4"/>
    <w:rsid w:val="00C63D92"/>
    <w:rsid w:val="00C6715F"/>
    <w:rsid w:val="00C755F8"/>
    <w:rsid w:val="00CA26CF"/>
    <w:rsid w:val="00CD3CFB"/>
    <w:rsid w:val="00CE063F"/>
    <w:rsid w:val="00D17BB5"/>
    <w:rsid w:val="00D77F43"/>
    <w:rsid w:val="00D84AD5"/>
    <w:rsid w:val="00DC74CC"/>
    <w:rsid w:val="00DD17EB"/>
    <w:rsid w:val="00DF05F2"/>
    <w:rsid w:val="00DF3485"/>
    <w:rsid w:val="00E22FF0"/>
    <w:rsid w:val="00E270A4"/>
    <w:rsid w:val="00E33433"/>
    <w:rsid w:val="00E43D82"/>
    <w:rsid w:val="00EC04C4"/>
    <w:rsid w:val="00EE23A8"/>
    <w:rsid w:val="00EE4E5E"/>
    <w:rsid w:val="00F1326D"/>
    <w:rsid w:val="00F53469"/>
    <w:rsid w:val="00F706DE"/>
    <w:rsid w:val="00F72F06"/>
    <w:rsid w:val="00F90AE6"/>
    <w:rsid w:val="00FB1077"/>
    <w:rsid w:val="00FB4719"/>
    <w:rsid w:val="00FD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Mangal"/>
        <w:sz w:val="22"/>
        <w:lang w:val="en-US" w:eastAsia="zh-CN" w:bidi="mr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5F"/>
    <w:pPr>
      <w:spacing w:line="276" w:lineRule="auto"/>
    </w:pPr>
    <w:rPr>
      <w:rFonts w:ascii="Times New Roman" w:hAnsi="Times New Roman"/>
      <w:sz w:val="24"/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F05F2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FD7AB2"/>
    <w:rPr>
      <w:rFonts w:cs="Times New Roman"/>
    </w:rPr>
  </w:style>
  <w:style w:type="paragraph" w:styleId="Header">
    <w:name w:val="header"/>
    <w:basedOn w:val="Normal"/>
    <w:link w:val="HeaderChar"/>
    <w:uiPriority w:val="99"/>
    <w:rsid w:val="008E76AB"/>
    <w:pPr>
      <w:tabs>
        <w:tab w:val="center" w:pos="4320"/>
        <w:tab w:val="right" w:pos="8640"/>
      </w:tabs>
      <w:spacing w:line="240" w:lineRule="auto"/>
    </w:pPr>
    <w:rPr>
      <w:rFonts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93099"/>
    <w:rPr>
      <w:rFonts w:ascii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944C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93099"/>
    <w:rPr>
      <w:rFonts w:ascii="Times New Roman" w:hAnsi="Times New Roman" w:cs="Times New Roman"/>
      <w:sz w:val="22"/>
      <w:szCs w:val="22"/>
      <w:lang w:bidi="ar-SA"/>
    </w:rPr>
  </w:style>
  <w:style w:type="character" w:styleId="PageNumber">
    <w:name w:val="page number"/>
    <w:basedOn w:val="DefaultParagraphFont"/>
    <w:uiPriority w:val="99"/>
    <w:rsid w:val="00944C8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12</Pages>
  <Words>1914</Words>
  <Characters>10915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</dc:title>
  <dc:subject/>
  <dc:creator>Amita</dc:creator>
  <cp:keywords/>
  <dc:description/>
  <cp:lastModifiedBy>A</cp:lastModifiedBy>
  <cp:revision>2</cp:revision>
  <dcterms:created xsi:type="dcterms:W3CDTF">2010-12-23T19:27:00Z</dcterms:created>
  <dcterms:modified xsi:type="dcterms:W3CDTF">2010-12-23T19:27:00Z</dcterms:modified>
</cp:coreProperties>
</file>